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DDDDDD" w:themeColor="accent1"/>
          <w:kern w:val="24"/>
        </w:rPr>
        <w:id w:val="-1436514246"/>
        <w:docPartObj>
          <w:docPartGallery w:val="Cover Pages"/>
          <w:docPartUnique/>
        </w:docPartObj>
      </w:sdtPr>
      <w:sdtEndPr>
        <w:rPr>
          <w:color w:val="auto"/>
          <w:sz w:val="56"/>
          <w:szCs w:val="56"/>
        </w:rPr>
      </w:sdtEndPr>
      <w:sdtContent>
        <w:p w14:paraId="436255D5" w14:textId="0B17CC22" w:rsidR="00187241" w:rsidRDefault="00BD3881">
          <w:pPr>
            <w:pStyle w:val="Sinespaciado"/>
            <w:spacing w:before="1540" w:after="240"/>
            <w:jc w:val="center"/>
            <w:rPr>
              <w:color w:val="DDDDDD" w:themeColor="accent1"/>
            </w:rPr>
          </w:pPr>
          <w:r>
            <w:rPr>
              <w:color w:val="DDDDDD" w:themeColor="accent1"/>
              <w:kern w:val="24"/>
            </w:rPr>
            <w:t xml:space="preserve"> </w:t>
          </w:r>
          <w:r w:rsidR="00187241">
            <w:rPr>
              <w:noProof/>
              <w:color w:val="DDDDDD" w:themeColor="accent1"/>
              <w:lang w:val="es-CO" w:eastAsia="es-CO"/>
            </w:rPr>
            <w:drawing>
              <wp:inline distT="0" distB="0" distL="0" distR="0" wp14:anchorId="4494F00B" wp14:editId="20C9B89B">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E839210" w14:textId="77777777" w:rsidR="00187241" w:rsidRPr="00E011CC" w:rsidRDefault="00187241">
          <w:pPr>
            <w:pStyle w:val="Sinespaciado"/>
            <w:jc w:val="center"/>
            <w:rPr>
              <w:rFonts w:ascii="Bauhaus 93" w:eastAsiaTheme="majorEastAsia" w:hAnsi="Bauhaus 93" w:cstheme="majorBidi"/>
              <w:caps/>
              <w:color w:val="000000" w:themeColor="text1"/>
              <w:sz w:val="96"/>
              <w:szCs w:val="96"/>
            </w:rPr>
          </w:pPr>
          <w:r w:rsidRPr="00E011CC">
            <w:rPr>
              <w:rFonts w:ascii="Bauhaus 93" w:eastAsiaTheme="majorEastAsia" w:hAnsi="Bauhaus 93" w:cstheme="majorBidi"/>
              <w:caps/>
              <w:color w:val="000000" w:themeColor="text1"/>
              <w:sz w:val="96"/>
              <w:szCs w:val="96"/>
            </w:rPr>
            <w:t>COMI COMI</w:t>
          </w:r>
        </w:p>
        <w:p w14:paraId="088746CF" w14:textId="77777777" w:rsidR="00E011CC" w:rsidRPr="00E011CC" w:rsidRDefault="00E011CC">
          <w:pPr>
            <w:pStyle w:val="Sinespaciado"/>
            <w:jc w:val="center"/>
            <w:rPr>
              <w:rFonts w:ascii="Bauhaus 93" w:eastAsiaTheme="majorEastAsia" w:hAnsi="Bauhaus 93" w:cstheme="majorBidi"/>
              <w:caps/>
              <w:color w:val="000000" w:themeColor="text1"/>
              <w:sz w:val="40"/>
              <w:szCs w:val="40"/>
            </w:rPr>
          </w:pPr>
          <w:r w:rsidRPr="00E011CC">
            <w:rPr>
              <w:rFonts w:ascii="Bauhaus 93" w:eastAsiaTheme="majorEastAsia" w:hAnsi="Bauhaus 93" w:cstheme="majorBidi"/>
              <w:caps/>
              <w:color w:val="000000" w:themeColor="text1"/>
              <w:sz w:val="40"/>
              <w:szCs w:val="40"/>
            </w:rPr>
            <w:t>MANUAL DE USUARIO</w:t>
          </w:r>
        </w:p>
        <w:p w14:paraId="48B42241" w14:textId="0D87B8AA" w:rsidR="00187241" w:rsidRPr="00C754CB" w:rsidRDefault="005453B4" w:rsidP="00C754CB">
          <w:pPr>
            <w:pStyle w:val="Sinespaciado"/>
            <w:jc w:val="center"/>
            <w:rPr>
              <w:color w:val="000000" w:themeColor="text1"/>
              <w:sz w:val="28"/>
              <w:szCs w:val="28"/>
            </w:rPr>
          </w:pPr>
          <w:sdt>
            <w:sdtPr>
              <w:rPr>
                <w:color w:val="000000" w:themeColor="text1"/>
                <w:sz w:val="28"/>
                <w:szCs w:val="28"/>
                <w:lang w:val="es-MX"/>
              </w:rPr>
              <w:alias w:val="Subtítulo"/>
              <w:tag w:val=""/>
              <w:id w:val="328029620"/>
              <w:placeholder>
                <w:docPart w:val="6099BFA73F534E2D9798DEBFEAACDA21"/>
              </w:placeholder>
              <w:dataBinding w:prefixMappings="xmlns:ns0='http://purl.org/dc/elements/1.1/' xmlns:ns1='http://schemas.openxmlformats.org/package/2006/metadata/core-properties' " w:xpath="/ns1:coreProperties[1]/ns0:subject[1]" w:storeItemID="{6C3C8BC8-F283-45AE-878A-BAB7291924A1}"/>
              <w:text/>
            </w:sdtPr>
            <w:sdtEndPr/>
            <w:sdtContent>
              <w:r w:rsidR="00C754CB" w:rsidRPr="00C754CB">
                <w:rPr>
                  <w:color w:val="000000" w:themeColor="text1"/>
                  <w:sz w:val="28"/>
                  <w:szCs w:val="28"/>
                  <w:lang w:val="es-MX"/>
                </w:rPr>
                <w:t>Estas a un click de tener la comida en tu mesa…</w:t>
              </w:r>
              <w:r w:rsidR="00BD3881">
                <w:rPr>
                  <w:color w:val="000000" w:themeColor="text1"/>
                  <w:sz w:val="28"/>
                  <w:szCs w:val="28"/>
                  <w:lang w:val="es-MX"/>
                </w:rPr>
                <w:t xml:space="preserve"> Reservar, pedir, comprar nunca </w:t>
              </w:r>
              <w:r w:rsidR="00C754CB" w:rsidRPr="00C754CB">
                <w:rPr>
                  <w:color w:val="000000" w:themeColor="text1"/>
                  <w:sz w:val="28"/>
                  <w:szCs w:val="28"/>
                  <w:lang w:val="es-MX"/>
                </w:rPr>
                <w:t>fue tan fácil</w:t>
              </w:r>
            </w:sdtContent>
          </w:sdt>
        </w:p>
        <w:p w14:paraId="4192F426" w14:textId="77777777" w:rsidR="00187241" w:rsidRDefault="00187241">
          <w:pPr>
            <w:pStyle w:val="Sinespaciado"/>
            <w:spacing w:before="480"/>
            <w:jc w:val="center"/>
            <w:rPr>
              <w:color w:val="DDDDDD" w:themeColor="accent1"/>
            </w:rPr>
          </w:pPr>
          <w:r>
            <w:rPr>
              <w:noProof/>
              <w:color w:val="DDDDDD" w:themeColor="accent1"/>
              <w:lang w:val="es-CO" w:eastAsia="es-CO"/>
            </w:rPr>
            <w:drawing>
              <wp:inline distT="0" distB="0" distL="0" distR="0" wp14:anchorId="75BBC748" wp14:editId="3FD8FF1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DAD3C28" w14:textId="77777777" w:rsidR="00E011CC" w:rsidRDefault="00E011CC">
          <w:r>
            <w:rPr>
              <w:noProof/>
              <w:color w:val="DDDDDD" w:themeColor="accent1"/>
              <w:lang w:val="es-CO" w:eastAsia="es-CO"/>
            </w:rPr>
            <mc:AlternateContent>
              <mc:Choice Requires="wps">
                <w:drawing>
                  <wp:anchor distT="0" distB="0" distL="114300" distR="114300" simplePos="0" relativeHeight="251659264" behindDoc="0" locked="0" layoutInCell="1" allowOverlap="1" wp14:anchorId="02BF82A8" wp14:editId="08042454">
                    <wp:simplePos x="0" y="0"/>
                    <wp:positionH relativeFrom="margin">
                      <wp:posOffset>19050</wp:posOffset>
                    </wp:positionH>
                    <wp:positionV relativeFrom="page">
                      <wp:posOffset>7143750</wp:posOffset>
                    </wp:positionV>
                    <wp:extent cx="6553200" cy="2295525"/>
                    <wp:effectExtent l="0" t="0" r="2540" b="9525"/>
                    <wp:wrapNone/>
                    <wp:docPr id="142" name="Cuadro de texto 142"/>
                    <wp:cNvGraphicFramePr/>
                    <a:graphic xmlns:a="http://schemas.openxmlformats.org/drawingml/2006/main">
                      <a:graphicData uri="http://schemas.microsoft.com/office/word/2010/wordprocessingShape">
                        <wps:wsp>
                          <wps:cNvSpPr txBox="1"/>
                          <wps:spPr>
                            <a:xfrm>
                              <a:off x="0" y="0"/>
                              <a:ext cx="6553200" cy="2295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C45D09" w14:textId="77777777" w:rsidR="00187241" w:rsidRPr="00E011CC" w:rsidRDefault="00E011CC">
                                <w:pPr>
                                  <w:pStyle w:val="Sinespaciado"/>
                                  <w:jc w:val="center"/>
                                  <w:rPr>
                                    <w:rFonts w:ascii="Bahnschrift SemiBold" w:hAnsi="Bahnschrift SemiBold"/>
                                    <w:caps/>
                                    <w:color w:val="000000" w:themeColor="text1"/>
                                    <w:sz w:val="28"/>
                                    <w:szCs w:val="28"/>
                                    <w:lang w:val="es-CO"/>
                                  </w:rPr>
                                </w:pPr>
                                <w:r w:rsidRPr="00E011CC">
                                  <w:rPr>
                                    <w:rFonts w:ascii="Bahnschrift SemiBold" w:hAnsi="Bahnschrift SemiBold"/>
                                    <w:caps/>
                                    <w:color w:val="000000" w:themeColor="text1"/>
                                    <w:sz w:val="28"/>
                                    <w:szCs w:val="28"/>
                                    <w:lang w:val="es-CO"/>
                                  </w:rPr>
                                  <w:t>kevin felipe cervera ayala</w:t>
                                </w:r>
                              </w:p>
                              <w:p w14:paraId="5931D9CA" w14:textId="77777777" w:rsidR="00E011CC" w:rsidRPr="00E011CC" w:rsidRDefault="00E011CC">
                                <w:pPr>
                                  <w:pStyle w:val="Sinespaciado"/>
                                  <w:jc w:val="center"/>
                                  <w:rPr>
                                    <w:rFonts w:ascii="Bahnschrift SemiBold" w:hAnsi="Bahnschrift SemiBold"/>
                                    <w:caps/>
                                    <w:color w:val="000000" w:themeColor="text1"/>
                                    <w:sz w:val="28"/>
                                    <w:szCs w:val="28"/>
                                    <w:lang w:val="es-CO"/>
                                  </w:rPr>
                                </w:pPr>
                                <w:r w:rsidRPr="00E011CC">
                                  <w:rPr>
                                    <w:rFonts w:ascii="Bahnschrift SemiBold" w:hAnsi="Bahnschrift SemiBold"/>
                                    <w:caps/>
                                    <w:color w:val="000000" w:themeColor="text1"/>
                                    <w:sz w:val="28"/>
                                    <w:szCs w:val="28"/>
                                    <w:lang w:val="es-CO"/>
                                  </w:rPr>
                                  <w:t>katherine juliana gutierrez garciA</w:t>
                                </w:r>
                              </w:p>
                              <w:p w14:paraId="687D0B13" w14:textId="77777777" w:rsidR="00E011CC" w:rsidRPr="00E011CC" w:rsidRDefault="00E011CC">
                                <w:pPr>
                                  <w:pStyle w:val="Sinespaciado"/>
                                  <w:jc w:val="center"/>
                                  <w:rPr>
                                    <w:rFonts w:ascii="Bahnschrift SemiBold" w:hAnsi="Bahnschrift SemiBold"/>
                                    <w:caps/>
                                    <w:color w:val="000000" w:themeColor="text1"/>
                                    <w:sz w:val="28"/>
                                    <w:szCs w:val="28"/>
                                    <w:lang w:val="es-CO"/>
                                  </w:rPr>
                                </w:pPr>
                                <w:r w:rsidRPr="00E011CC">
                                  <w:rPr>
                                    <w:rFonts w:ascii="Bahnschrift SemiBold" w:hAnsi="Bahnschrift SemiBold"/>
                                    <w:caps/>
                                    <w:color w:val="000000" w:themeColor="text1"/>
                                    <w:sz w:val="28"/>
                                    <w:szCs w:val="28"/>
                                    <w:lang w:val="es-CO"/>
                                  </w:rPr>
                                  <w:t>mayerly andrea monroy malagon</w:t>
                                </w:r>
                              </w:p>
                              <w:p w14:paraId="201EB8F0" w14:textId="77777777" w:rsidR="00E011CC" w:rsidRPr="00E011CC" w:rsidRDefault="00E011CC">
                                <w:pPr>
                                  <w:pStyle w:val="Sinespaciado"/>
                                  <w:jc w:val="center"/>
                                  <w:rPr>
                                    <w:rFonts w:ascii="Bahnschrift SemiBold" w:hAnsi="Bahnschrift SemiBold"/>
                                    <w:caps/>
                                    <w:color w:val="000000" w:themeColor="text1"/>
                                    <w:sz w:val="28"/>
                                    <w:szCs w:val="28"/>
                                    <w:lang w:val="es-CO"/>
                                  </w:rPr>
                                </w:pPr>
                                <w:r w:rsidRPr="00E011CC">
                                  <w:rPr>
                                    <w:rFonts w:ascii="Bahnschrift SemiBold" w:hAnsi="Bahnschrift SemiBold"/>
                                    <w:caps/>
                                    <w:color w:val="000000" w:themeColor="text1"/>
                                    <w:sz w:val="28"/>
                                    <w:szCs w:val="28"/>
                                    <w:lang w:val="es-CO"/>
                                  </w:rPr>
                                  <w:t>valeria montenegro lopez</w:t>
                                </w:r>
                              </w:p>
                              <w:p w14:paraId="55A98B47" w14:textId="77777777" w:rsidR="00E011CC" w:rsidRPr="00E011CC" w:rsidRDefault="00E011CC">
                                <w:pPr>
                                  <w:pStyle w:val="Sinespaciado"/>
                                  <w:jc w:val="center"/>
                                  <w:rPr>
                                    <w:rFonts w:ascii="Bahnschrift SemiBold" w:hAnsi="Bahnschrift SemiBold"/>
                                    <w:color w:val="000000" w:themeColor="text1"/>
                                    <w:lang w:val="es-CO"/>
                                  </w:rPr>
                                </w:pPr>
                                <w:r w:rsidRPr="00E011CC">
                                  <w:rPr>
                                    <w:rFonts w:ascii="Bahnschrift SemiBold" w:hAnsi="Bahnschrift SemiBold"/>
                                    <w:caps/>
                                    <w:color w:val="000000" w:themeColor="text1"/>
                                    <w:sz w:val="28"/>
                                    <w:szCs w:val="28"/>
                                    <w:lang w:val="es-CO"/>
                                  </w:rPr>
                                  <w:t>27/10/2022</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2BF82A8" id="_x0000_t202" coordsize="21600,21600" o:spt="202" path="m,l,21600r21600,l21600,xe">
                    <v:stroke joinstyle="miter"/>
                    <v:path gradientshapeok="t" o:connecttype="rect"/>
                  </v:shapetype>
                  <v:shape id="Cuadro de texto 142" o:spid="_x0000_s1026" type="#_x0000_t202" style="position:absolute;left:0;text-align:left;margin-left:1.5pt;margin-top:562.5pt;width:516pt;height:180.7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" filled="f" stroked="f" strokeweight=".5pt">
                    <v:textbox inset="0,0,0,0">
                      <w:txbxContent>
                        <w:p w14:paraId="05C45D09" w14:textId="77777777" w:rsidR="00187241" w:rsidRPr="00E011CC" w:rsidRDefault="00E011CC">
                          <w:pPr>
                            <w:pStyle w:val="Sinespaciado"/>
                            <w:jc w:val="center"/>
                            <w:rPr>
                              <w:rFonts w:ascii="Bahnschrift SemiBold" w:hAnsi="Bahnschrift SemiBold"/>
                              <w:caps/>
                              <w:color w:val="000000" w:themeColor="text1"/>
                              <w:sz w:val="28"/>
                              <w:szCs w:val="28"/>
                              <w:lang w:val="es-CO"/>
                            </w:rPr>
                          </w:pPr>
                          <w:r w:rsidRPr="00E011CC">
                            <w:rPr>
                              <w:rFonts w:ascii="Bahnschrift SemiBold" w:hAnsi="Bahnschrift SemiBold"/>
                              <w:caps/>
                              <w:color w:val="000000" w:themeColor="text1"/>
                              <w:sz w:val="28"/>
                              <w:szCs w:val="28"/>
                              <w:lang w:val="es-CO"/>
                            </w:rPr>
                            <w:t>kevin felipe cervera ayala</w:t>
                          </w:r>
                        </w:p>
                        <w:p w14:paraId="5931D9CA" w14:textId="77777777" w:rsidR="00E011CC" w:rsidRPr="00E011CC" w:rsidRDefault="00E011CC">
                          <w:pPr>
                            <w:pStyle w:val="Sinespaciado"/>
                            <w:jc w:val="center"/>
                            <w:rPr>
                              <w:rFonts w:ascii="Bahnschrift SemiBold" w:hAnsi="Bahnschrift SemiBold"/>
                              <w:caps/>
                              <w:color w:val="000000" w:themeColor="text1"/>
                              <w:sz w:val="28"/>
                              <w:szCs w:val="28"/>
                              <w:lang w:val="es-CO"/>
                            </w:rPr>
                          </w:pPr>
                          <w:r w:rsidRPr="00E011CC">
                            <w:rPr>
                              <w:rFonts w:ascii="Bahnschrift SemiBold" w:hAnsi="Bahnschrift SemiBold"/>
                              <w:caps/>
                              <w:color w:val="000000" w:themeColor="text1"/>
                              <w:sz w:val="28"/>
                              <w:szCs w:val="28"/>
                              <w:lang w:val="es-CO"/>
                            </w:rPr>
                            <w:t>katherine juliana gutierrez garciA</w:t>
                          </w:r>
                        </w:p>
                        <w:p w14:paraId="687D0B13" w14:textId="77777777" w:rsidR="00E011CC" w:rsidRPr="00E011CC" w:rsidRDefault="00E011CC">
                          <w:pPr>
                            <w:pStyle w:val="Sinespaciado"/>
                            <w:jc w:val="center"/>
                            <w:rPr>
                              <w:rFonts w:ascii="Bahnschrift SemiBold" w:hAnsi="Bahnschrift SemiBold"/>
                              <w:caps/>
                              <w:color w:val="000000" w:themeColor="text1"/>
                              <w:sz w:val="28"/>
                              <w:szCs w:val="28"/>
                              <w:lang w:val="es-CO"/>
                            </w:rPr>
                          </w:pPr>
                          <w:r w:rsidRPr="00E011CC">
                            <w:rPr>
                              <w:rFonts w:ascii="Bahnschrift SemiBold" w:hAnsi="Bahnschrift SemiBold"/>
                              <w:caps/>
                              <w:color w:val="000000" w:themeColor="text1"/>
                              <w:sz w:val="28"/>
                              <w:szCs w:val="28"/>
                              <w:lang w:val="es-CO"/>
                            </w:rPr>
                            <w:t>mayerly andrea monroy malagon</w:t>
                          </w:r>
                        </w:p>
                        <w:p w14:paraId="201EB8F0" w14:textId="77777777" w:rsidR="00E011CC" w:rsidRPr="00E011CC" w:rsidRDefault="00E011CC">
                          <w:pPr>
                            <w:pStyle w:val="Sinespaciado"/>
                            <w:jc w:val="center"/>
                            <w:rPr>
                              <w:rFonts w:ascii="Bahnschrift SemiBold" w:hAnsi="Bahnschrift SemiBold"/>
                              <w:caps/>
                              <w:color w:val="000000" w:themeColor="text1"/>
                              <w:sz w:val="28"/>
                              <w:szCs w:val="28"/>
                              <w:lang w:val="es-CO"/>
                            </w:rPr>
                          </w:pPr>
                          <w:r w:rsidRPr="00E011CC">
                            <w:rPr>
                              <w:rFonts w:ascii="Bahnschrift SemiBold" w:hAnsi="Bahnschrift SemiBold"/>
                              <w:caps/>
                              <w:color w:val="000000" w:themeColor="text1"/>
                              <w:sz w:val="28"/>
                              <w:szCs w:val="28"/>
                              <w:lang w:val="es-CO"/>
                            </w:rPr>
                            <w:t>valeria montenegro lopez</w:t>
                          </w:r>
                        </w:p>
                        <w:p w14:paraId="55A98B47" w14:textId="77777777" w:rsidR="00E011CC" w:rsidRPr="00E011CC" w:rsidRDefault="00E011CC">
                          <w:pPr>
                            <w:pStyle w:val="Sinespaciado"/>
                            <w:jc w:val="center"/>
                            <w:rPr>
                              <w:rFonts w:ascii="Bahnschrift SemiBold" w:hAnsi="Bahnschrift SemiBold"/>
                              <w:color w:val="000000" w:themeColor="text1"/>
                              <w:lang w:val="es-CO"/>
                            </w:rPr>
                          </w:pPr>
                          <w:r w:rsidRPr="00E011CC">
                            <w:rPr>
                              <w:rFonts w:ascii="Bahnschrift SemiBold" w:hAnsi="Bahnschrift SemiBold"/>
                              <w:caps/>
                              <w:color w:val="000000" w:themeColor="text1"/>
                              <w:sz w:val="28"/>
                              <w:szCs w:val="28"/>
                              <w:lang w:val="es-CO"/>
                            </w:rPr>
                            <w:t>27/10/2022</w:t>
                          </w:r>
                        </w:p>
                      </w:txbxContent>
                    </v:textbox>
                    <w10:wrap anchorx="margin" anchory="page"/>
                  </v:shape>
                </w:pict>
              </mc:Fallback>
            </mc:AlternateContent>
          </w:r>
          <w:r w:rsidR="00187241">
            <w:br w:type="page"/>
          </w:r>
        </w:p>
        <w:p w14:paraId="39E9A904" w14:textId="77777777" w:rsidR="00E011CC" w:rsidRDefault="00E011CC" w:rsidP="00E011CC">
          <w:pPr>
            <w:ind w:firstLine="0"/>
            <w:rPr>
              <w:sz w:val="56"/>
              <w:szCs w:val="56"/>
            </w:rPr>
          </w:pPr>
          <w:r w:rsidRPr="00E011CC">
            <w:rPr>
              <w:sz w:val="56"/>
              <w:szCs w:val="56"/>
            </w:rPr>
            <w:lastRenderedPageBreak/>
            <w:t xml:space="preserve">Tabla De Contenidos </w:t>
          </w:r>
        </w:p>
        <w:p w14:paraId="405F911B" w14:textId="349A5CB4" w:rsidR="00364A34" w:rsidRDefault="00364A34" w:rsidP="00E011CC">
          <w:pPr>
            <w:ind w:firstLine="0"/>
            <w:rPr>
              <w:sz w:val="56"/>
              <w:szCs w:val="56"/>
            </w:rPr>
          </w:pPr>
          <w:r>
            <w:rPr>
              <w:sz w:val="56"/>
              <w:szCs w:val="56"/>
            </w:rPr>
            <w:t>-1:</w:t>
          </w:r>
          <w:r w:rsidR="00D040FC">
            <w:rPr>
              <w:sz w:val="56"/>
              <w:szCs w:val="56"/>
            </w:rPr>
            <w:t xml:space="preserve"> </w:t>
          </w:r>
          <w:r w:rsidR="00E77ABC">
            <w:rPr>
              <w:sz w:val="56"/>
              <w:szCs w:val="56"/>
            </w:rPr>
            <w:t>Objetivo</w:t>
          </w:r>
        </w:p>
        <w:p w14:paraId="223FEE8B" w14:textId="08DCD13F" w:rsidR="00364A34" w:rsidRDefault="00364A34" w:rsidP="00E011CC">
          <w:pPr>
            <w:ind w:firstLine="0"/>
            <w:rPr>
              <w:sz w:val="56"/>
              <w:szCs w:val="56"/>
            </w:rPr>
          </w:pPr>
          <w:r>
            <w:rPr>
              <w:sz w:val="56"/>
              <w:szCs w:val="56"/>
            </w:rPr>
            <w:t>-2:</w:t>
          </w:r>
          <w:r w:rsidR="00D040FC">
            <w:rPr>
              <w:sz w:val="56"/>
              <w:szCs w:val="56"/>
            </w:rPr>
            <w:t xml:space="preserve"> </w:t>
          </w:r>
          <w:r w:rsidR="00E77ABC">
            <w:rPr>
              <w:sz w:val="56"/>
              <w:szCs w:val="56"/>
            </w:rPr>
            <w:t>Contenido Index</w:t>
          </w:r>
        </w:p>
        <w:p w14:paraId="43A1AAD9" w14:textId="451C7974" w:rsidR="00364A34" w:rsidRDefault="00364A34" w:rsidP="00E011CC">
          <w:pPr>
            <w:ind w:firstLine="0"/>
            <w:rPr>
              <w:sz w:val="56"/>
              <w:szCs w:val="56"/>
            </w:rPr>
          </w:pPr>
          <w:r>
            <w:rPr>
              <w:sz w:val="56"/>
              <w:szCs w:val="56"/>
            </w:rPr>
            <w:t>-3:</w:t>
          </w:r>
          <w:r w:rsidR="00D040FC">
            <w:rPr>
              <w:sz w:val="56"/>
              <w:szCs w:val="56"/>
            </w:rPr>
            <w:t xml:space="preserve"> A</w:t>
          </w:r>
          <w:r w:rsidR="00E77ABC">
            <w:rPr>
              <w:sz w:val="56"/>
              <w:szCs w:val="56"/>
            </w:rPr>
            <w:t>cerca de Nosotros</w:t>
          </w:r>
        </w:p>
        <w:p w14:paraId="3FCAA854" w14:textId="5F914958" w:rsidR="00364A34" w:rsidRDefault="00364A34" w:rsidP="00E011CC">
          <w:pPr>
            <w:ind w:firstLine="0"/>
            <w:rPr>
              <w:sz w:val="56"/>
              <w:szCs w:val="56"/>
            </w:rPr>
          </w:pPr>
          <w:r>
            <w:rPr>
              <w:sz w:val="56"/>
              <w:szCs w:val="56"/>
            </w:rPr>
            <w:t>-</w:t>
          </w:r>
          <w:r w:rsidR="00D040FC">
            <w:rPr>
              <w:sz w:val="56"/>
              <w:szCs w:val="56"/>
            </w:rPr>
            <w:t xml:space="preserve">4: </w:t>
          </w:r>
          <w:r w:rsidR="00E77ABC">
            <w:rPr>
              <w:sz w:val="56"/>
              <w:szCs w:val="56"/>
            </w:rPr>
            <w:t>Menú</w:t>
          </w:r>
          <w:bookmarkStart w:id="0" w:name="_GoBack"/>
          <w:bookmarkEnd w:id="0"/>
        </w:p>
        <w:p w14:paraId="15939FA9" w14:textId="29A35BC2" w:rsidR="00364A34" w:rsidRDefault="00364A34" w:rsidP="00E011CC">
          <w:pPr>
            <w:ind w:firstLine="0"/>
            <w:rPr>
              <w:sz w:val="56"/>
              <w:szCs w:val="56"/>
            </w:rPr>
          </w:pPr>
          <w:r>
            <w:rPr>
              <w:sz w:val="56"/>
              <w:szCs w:val="56"/>
            </w:rPr>
            <w:t>-</w:t>
          </w:r>
          <w:r w:rsidR="00D040FC">
            <w:rPr>
              <w:sz w:val="56"/>
              <w:szCs w:val="56"/>
            </w:rPr>
            <w:t xml:space="preserve">5: </w:t>
          </w:r>
          <w:r w:rsidR="00E77ABC">
            <w:rPr>
              <w:sz w:val="56"/>
              <w:szCs w:val="56"/>
            </w:rPr>
            <w:t>Medios de Comunicación</w:t>
          </w:r>
        </w:p>
        <w:p w14:paraId="3AF5C3E0" w14:textId="48B3A264" w:rsidR="00364A34" w:rsidRDefault="00364A34" w:rsidP="00E011CC">
          <w:pPr>
            <w:ind w:firstLine="0"/>
            <w:rPr>
              <w:sz w:val="56"/>
              <w:szCs w:val="56"/>
            </w:rPr>
          </w:pPr>
          <w:r>
            <w:rPr>
              <w:sz w:val="56"/>
              <w:szCs w:val="56"/>
            </w:rPr>
            <w:t>-</w:t>
          </w:r>
          <w:r w:rsidR="00D040FC">
            <w:rPr>
              <w:sz w:val="56"/>
              <w:szCs w:val="56"/>
            </w:rPr>
            <w:t xml:space="preserve">6: </w:t>
          </w:r>
          <w:r w:rsidR="00E77ABC">
            <w:rPr>
              <w:sz w:val="56"/>
              <w:szCs w:val="56"/>
            </w:rPr>
            <w:t>Métodos de Pago</w:t>
          </w:r>
        </w:p>
        <w:p w14:paraId="641FF695" w14:textId="579A5278" w:rsidR="00364A34" w:rsidRDefault="00364A34" w:rsidP="00E011CC">
          <w:pPr>
            <w:ind w:firstLine="0"/>
            <w:rPr>
              <w:sz w:val="56"/>
              <w:szCs w:val="56"/>
            </w:rPr>
          </w:pPr>
          <w:r>
            <w:rPr>
              <w:sz w:val="56"/>
              <w:szCs w:val="56"/>
            </w:rPr>
            <w:t>-</w:t>
          </w:r>
          <w:r w:rsidR="00D040FC">
            <w:rPr>
              <w:sz w:val="56"/>
              <w:szCs w:val="56"/>
            </w:rPr>
            <w:t xml:space="preserve">7: </w:t>
          </w:r>
          <w:r w:rsidR="00E77ABC">
            <w:rPr>
              <w:sz w:val="56"/>
              <w:szCs w:val="56"/>
            </w:rPr>
            <w:t>Registro</w:t>
          </w:r>
        </w:p>
        <w:p w14:paraId="6A3D47CB" w14:textId="77777777" w:rsidR="00E77ABC" w:rsidRDefault="00364A34" w:rsidP="00E011CC">
          <w:pPr>
            <w:ind w:firstLine="0"/>
            <w:rPr>
              <w:sz w:val="56"/>
              <w:szCs w:val="56"/>
            </w:rPr>
          </w:pPr>
          <w:r>
            <w:rPr>
              <w:sz w:val="56"/>
              <w:szCs w:val="56"/>
            </w:rPr>
            <w:t>-</w:t>
          </w:r>
          <w:r w:rsidR="00D040FC">
            <w:rPr>
              <w:sz w:val="56"/>
              <w:szCs w:val="56"/>
            </w:rPr>
            <w:t xml:space="preserve">8: </w:t>
          </w:r>
          <w:r w:rsidR="00E77ABC">
            <w:rPr>
              <w:sz w:val="56"/>
              <w:szCs w:val="56"/>
            </w:rPr>
            <w:t>Inicio</w:t>
          </w:r>
        </w:p>
        <w:p w14:paraId="5405DA2A" w14:textId="59BC1409" w:rsidR="00187241" w:rsidRPr="00E011CC" w:rsidRDefault="00E77ABC" w:rsidP="00E011CC">
          <w:pPr>
            <w:ind w:firstLine="0"/>
            <w:rPr>
              <w:sz w:val="56"/>
              <w:szCs w:val="56"/>
            </w:rPr>
          </w:pPr>
          <w:r>
            <w:rPr>
              <w:sz w:val="56"/>
              <w:szCs w:val="56"/>
            </w:rPr>
            <w:t>-9: Administrador</w:t>
          </w:r>
        </w:p>
      </w:sdtContent>
    </w:sdt>
    <w:p w14:paraId="0E1F0A78" w14:textId="77777777" w:rsidR="002C5595" w:rsidRDefault="002C5595" w:rsidP="00D040FC">
      <w:pPr>
        <w:pStyle w:val="Sinespaciado"/>
        <w:rPr>
          <w:noProof/>
        </w:rPr>
      </w:pPr>
    </w:p>
    <w:p w14:paraId="7B3A8256" w14:textId="77777777" w:rsidR="002C5595" w:rsidRDefault="002C5595" w:rsidP="00D040FC">
      <w:pPr>
        <w:pStyle w:val="Sinespaciado"/>
        <w:rPr>
          <w:noProof/>
        </w:rPr>
      </w:pPr>
    </w:p>
    <w:p w14:paraId="6C7BC602" w14:textId="57E159AF" w:rsidR="00E77ABC" w:rsidRDefault="00E77ABC" w:rsidP="00D040FC">
      <w:pPr>
        <w:pStyle w:val="Sinespaciado"/>
        <w:rPr>
          <w:noProof/>
        </w:rPr>
      </w:pPr>
      <w:r>
        <w:rPr>
          <w:noProof/>
        </w:rPr>
        <w:lastRenderedPageBreak/>
        <w:t>-1: Objetivo</w:t>
      </w:r>
    </w:p>
    <w:p w14:paraId="46487523" w14:textId="77777777" w:rsidR="002C5595" w:rsidRDefault="002C5595" w:rsidP="002C5595">
      <w:pPr>
        <w:pStyle w:val="Sinespaciado"/>
        <w:rPr>
          <w:noProof/>
        </w:rPr>
      </w:pPr>
      <w:r>
        <w:rPr>
          <w:noProof/>
        </w:rPr>
        <w:t>El aplicativo web que está trabajando nuestro grupo está enfocado en la facilitación y ahorro de tiempo a la hora de alimentarnos.Para elaborar este proyecto, nos planteamos la forma en cómo podríamos ayudar a las personas brindándoles comodidad y eficacia a la hora de realizar un pedido de alimentos, puesto que generalmente las personas pierden tiempo realizando sus compras, tiempo valioso tanto para el cliente como para el restaurante que necesita que la entrega de los platos sea eficaz y así evitar la congestión en el sitio…</w:t>
      </w:r>
    </w:p>
    <w:p w14:paraId="66E3D50D" w14:textId="574F9072" w:rsidR="00E77ABC" w:rsidRDefault="002C5595" w:rsidP="002C5595">
      <w:pPr>
        <w:pStyle w:val="Sinespaciado"/>
        <w:rPr>
          <w:noProof/>
        </w:rPr>
      </w:pPr>
      <w:r>
        <w:rPr>
          <w:noProof/>
        </w:rPr>
        <w:t>De esta forma dedujimos que aquello que más se adapta al gusto de nuestros usuarios es el tener las herramientas a su disposición, así nació la idea de desarrollar un aplicativo web capaz de solucionar dichos problemas implementando el servicio de reservas, pedidos y domicilios y claro pago en tarjeta, mientras se genera un vínculo de conexión entre cliente y  restaurante al tiempo que se generan nuevas formas de promoción más accesibles para los pequeños restaurantes y emprendimientos.</w:t>
      </w:r>
    </w:p>
    <w:p w14:paraId="2D5C743B" w14:textId="77777777" w:rsidR="00E77ABC" w:rsidRDefault="00E77ABC" w:rsidP="00D040FC">
      <w:pPr>
        <w:pStyle w:val="Sinespaciado"/>
        <w:rPr>
          <w:noProof/>
        </w:rPr>
      </w:pPr>
    </w:p>
    <w:p w14:paraId="2789E249" w14:textId="636824E6" w:rsidR="00E81978" w:rsidRDefault="00D040FC" w:rsidP="00D040FC">
      <w:pPr>
        <w:pStyle w:val="Sinespaciado"/>
        <w:rPr>
          <w:noProof/>
        </w:rPr>
      </w:pPr>
      <w:r>
        <w:rPr>
          <w:noProof/>
        </w:rPr>
        <w:t>-</w:t>
      </w:r>
      <w:r w:rsidR="00E77ABC">
        <w:rPr>
          <w:noProof/>
        </w:rPr>
        <w:t>2</w:t>
      </w:r>
      <w:r>
        <w:rPr>
          <w:noProof/>
        </w:rPr>
        <w:t xml:space="preserve">: Contenido Index </w:t>
      </w:r>
      <w:r w:rsidR="00E67B54">
        <w:rPr>
          <w:noProof/>
        </w:rPr>
        <w:t>:</w:t>
      </w:r>
    </w:p>
    <w:p w14:paraId="67B904F4" w14:textId="6E3A8294" w:rsidR="00E67B54" w:rsidRDefault="00E67B54" w:rsidP="00D040FC">
      <w:pPr>
        <w:pStyle w:val="Sinespaciado"/>
        <w:rPr>
          <w:noProof/>
        </w:rPr>
      </w:pPr>
      <w:r>
        <w:rPr>
          <w:noProof/>
        </w:rPr>
        <w:t>Al entrar en nuestro index se puede encontrar y observar las diferentes pestañas en la parte superior derecha que  iremos explicando como poder llegar a usarlas.</w:t>
      </w:r>
    </w:p>
    <w:p w14:paraId="34AD85B9" w14:textId="0BA164C4" w:rsidR="00E67B54" w:rsidRDefault="00952C14" w:rsidP="00D040FC">
      <w:pPr>
        <w:pStyle w:val="Sinespaciado"/>
        <w:rPr>
          <w:noProof/>
        </w:rPr>
      </w:pPr>
      <w:r>
        <w:rPr>
          <w:noProof/>
          <w:lang w:val="es-CO" w:eastAsia="es-CO"/>
        </w:rPr>
        <w:drawing>
          <wp:inline distT="0" distB="0" distL="0" distR="0" wp14:anchorId="49A36BA0" wp14:editId="5E91A894">
            <wp:extent cx="5761822" cy="17735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1.PNG"/>
                    <pic:cNvPicPr/>
                  </pic:nvPicPr>
                  <pic:blipFill>
                    <a:blip r:embed="rId10">
                      <a:extLst>
                        <a:ext uri="{28A0092B-C50C-407E-A947-70E740481C1C}">
                          <a14:useLocalDpi xmlns:a14="http://schemas.microsoft.com/office/drawing/2010/main" val="0"/>
                        </a:ext>
                      </a:extLst>
                    </a:blip>
                    <a:stretch>
                      <a:fillRect/>
                    </a:stretch>
                  </pic:blipFill>
                  <pic:spPr>
                    <a:xfrm>
                      <a:off x="0" y="0"/>
                      <a:ext cx="5782962" cy="1780062"/>
                    </a:xfrm>
                    <a:prstGeom prst="rect">
                      <a:avLst/>
                    </a:prstGeom>
                  </pic:spPr>
                </pic:pic>
              </a:graphicData>
            </a:graphic>
          </wp:inline>
        </w:drawing>
      </w:r>
    </w:p>
    <w:p w14:paraId="4AB563B3" w14:textId="43829CF7" w:rsidR="00D040FC" w:rsidRDefault="00E67B54" w:rsidP="00D040FC">
      <w:pPr>
        <w:pStyle w:val="Sinespaciado"/>
        <w:rPr>
          <w:noProof/>
        </w:rPr>
      </w:pPr>
      <w:r>
        <w:rPr>
          <w:noProof/>
        </w:rPr>
        <w:t>A continuacion un recorrido por nuestro index principal:</w:t>
      </w:r>
    </w:p>
    <w:p w14:paraId="04CC78B7" w14:textId="634250F4" w:rsidR="00E67B54" w:rsidRDefault="00E67B54" w:rsidP="00D040FC">
      <w:pPr>
        <w:pStyle w:val="Sinespaciado"/>
        <w:rPr>
          <w:noProof/>
        </w:rPr>
      </w:pPr>
      <w:r>
        <w:rPr>
          <w:noProof/>
        </w:rPr>
        <w:t>Servicios que podemos ofrecer a nuestros usuarios y clientes que podran elegir a su gusto y comodidad :</w:t>
      </w:r>
    </w:p>
    <w:p w14:paraId="6DC0D895" w14:textId="77777777" w:rsidR="00E67B54" w:rsidRDefault="00E67B54" w:rsidP="00D040FC">
      <w:pPr>
        <w:pStyle w:val="Sinespaciado"/>
        <w:rPr>
          <w:noProof/>
        </w:rPr>
      </w:pPr>
    </w:p>
    <w:p w14:paraId="58C03B2A" w14:textId="3B48F0D5" w:rsidR="00E67B54" w:rsidRDefault="00952C14" w:rsidP="00D040FC">
      <w:pPr>
        <w:pStyle w:val="Sinespaciado"/>
        <w:rPr>
          <w:noProof/>
        </w:rPr>
      </w:pPr>
      <w:r>
        <w:rPr>
          <w:noProof/>
          <w:lang w:val="es-CO" w:eastAsia="es-CO"/>
        </w:rPr>
        <w:drawing>
          <wp:inline distT="0" distB="0" distL="0" distR="0" wp14:anchorId="784BEBD9" wp14:editId="49A613FC">
            <wp:extent cx="5731510" cy="312928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2.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14:paraId="2D307A65" w14:textId="24B59E47" w:rsidR="00E67B54" w:rsidRDefault="00191E66" w:rsidP="00D040FC">
      <w:pPr>
        <w:pStyle w:val="Sinespaciado"/>
        <w:rPr>
          <w:noProof/>
        </w:rPr>
      </w:pPr>
      <w:r>
        <w:rPr>
          <w:noProof/>
        </w:rPr>
        <w:t>Al rato de ver los servicios que podemos ofrecer se encontraran con nuestro portafolio de comida al cual al darle click a la imagen del plato que le llame la atencion lo llevara directo hacia nuestro menu.</w:t>
      </w:r>
    </w:p>
    <w:p w14:paraId="1A934BC0" w14:textId="07DAD517" w:rsidR="00E67B54" w:rsidRDefault="00952C14" w:rsidP="00D040FC">
      <w:pPr>
        <w:pStyle w:val="Sinespaciado"/>
        <w:rPr>
          <w:noProof/>
        </w:rPr>
      </w:pPr>
      <w:r>
        <w:rPr>
          <w:noProof/>
          <w:lang w:val="es-CO" w:eastAsia="es-CO"/>
        </w:rPr>
        <w:drawing>
          <wp:inline distT="0" distB="0" distL="0" distR="0" wp14:anchorId="712D7C7D" wp14:editId="2DD2BA46">
            <wp:extent cx="5731510" cy="2852420"/>
            <wp:effectExtent l="0" t="0" r="254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3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38721B6C" w14:textId="0C92D322" w:rsidR="00191E66" w:rsidRDefault="00191E66" w:rsidP="00D040FC">
      <w:pPr>
        <w:pStyle w:val="Sinespaciado"/>
        <w:rPr>
          <w:noProof/>
        </w:rPr>
      </w:pPr>
    </w:p>
    <w:p w14:paraId="77BA6B1B" w14:textId="102C161F" w:rsidR="00191E66" w:rsidRDefault="00191E66" w:rsidP="00D040FC">
      <w:pPr>
        <w:pStyle w:val="Sinespaciado"/>
        <w:rPr>
          <w:noProof/>
        </w:rPr>
      </w:pPr>
      <w:r>
        <w:rPr>
          <w:noProof/>
        </w:rPr>
        <w:lastRenderedPageBreak/>
        <w:t>Opiniones de usuarios y clientes: Al estar registrados en nuestra base de datos, nuestros clientes y usuarios podran publicar su experiencia en restaurante o en algun otro servicio que les podemos ofrecer.</w:t>
      </w:r>
    </w:p>
    <w:p w14:paraId="504CDA30" w14:textId="06596667" w:rsidR="00191E66" w:rsidRDefault="00191E66" w:rsidP="00D040FC">
      <w:pPr>
        <w:pStyle w:val="Sinespaciado"/>
        <w:rPr>
          <w:noProof/>
        </w:rPr>
      </w:pPr>
      <w:r>
        <w:rPr>
          <w:noProof/>
          <w:lang w:val="es-CO" w:eastAsia="es-CO"/>
        </w:rPr>
        <w:drawing>
          <wp:inline distT="0" distB="0" distL="0" distR="0" wp14:anchorId="08DF33F7" wp14:editId="401AA524">
            <wp:extent cx="5731510" cy="219202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192020"/>
                    </a:xfrm>
                    <a:prstGeom prst="rect">
                      <a:avLst/>
                    </a:prstGeom>
                  </pic:spPr>
                </pic:pic>
              </a:graphicData>
            </a:graphic>
          </wp:inline>
        </w:drawing>
      </w:r>
    </w:p>
    <w:p w14:paraId="2EBA274E" w14:textId="64B63720" w:rsidR="00191E66" w:rsidRDefault="00191E66" w:rsidP="00D040FC">
      <w:pPr>
        <w:pStyle w:val="Sinespaciado"/>
        <w:rPr>
          <w:noProof/>
        </w:rPr>
      </w:pPr>
    </w:p>
    <w:p w14:paraId="3D6DAA94" w14:textId="3335D572" w:rsidR="00191E66" w:rsidRDefault="00191E66" w:rsidP="00D040FC">
      <w:pPr>
        <w:pStyle w:val="Sinespaciado"/>
        <w:rPr>
          <w:noProof/>
        </w:rPr>
      </w:pPr>
    </w:p>
    <w:p w14:paraId="334A3C8C" w14:textId="2A2E9A85" w:rsidR="00191E66" w:rsidRDefault="00191E66" w:rsidP="00D040FC">
      <w:pPr>
        <w:pStyle w:val="Sinespaciado"/>
        <w:rPr>
          <w:noProof/>
        </w:rPr>
      </w:pPr>
      <w:r>
        <w:rPr>
          <w:noProof/>
        </w:rPr>
        <w:t>Noticias: se iran actualizando a medida que vayamos avanzando, se subiran noticias si se incluyen platos nuevos, nuevos socios y/o restaurantes recien abiertos a nuestro aplicativo.</w:t>
      </w:r>
    </w:p>
    <w:p w14:paraId="4CC40FAB" w14:textId="56356EE9" w:rsidR="00191E66" w:rsidRDefault="00952C14" w:rsidP="00D040FC">
      <w:pPr>
        <w:pStyle w:val="Sinespaciado"/>
        <w:rPr>
          <w:noProof/>
        </w:rPr>
      </w:pPr>
      <w:r>
        <w:rPr>
          <w:noProof/>
          <w:lang w:val="es-CO" w:eastAsia="es-CO"/>
        </w:rPr>
        <w:drawing>
          <wp:inline distT="0" distB="0" distL="0" distR="0" wp14:anchorId="5AECBE87" wp14:editId="325B7DEF">
            <wp:extent cx="5731510" cy="331787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14:paraId="3AB31EBA" w14:textId="04AEA974" w:rsidR="00191E66" w:rsidRDefault="00191E66" w:rsidP="00D040FC">
      <w:pPr>
        <w:pStyle w:val="Sinespaciado"/>
        <w:rPr>
          <w:noProof/>
        </w:rPr>
      </w:pPr>
    </w:p>
    <w:p w14:paraId="2201A93C" w14:textId="3C5B986B" w:rsidR="002C5595" w:rsidRDefault="002C5595" w:rsidP="00D040FC">
      <w:pPr>
        <w:pStyle w:val="Sinespaciado"/>
        <w:rPr>
          <w:noProof/>
        </w:rPr>
      </w:pPr>
    </w:p>
    <w:p w14:paraId="3BA77F7D" w14:textId="22654480" w:rsidR="00191E66" w:rsidRDefault="00191E66" w:rsidP="00D040FC">
      <w:pPr>
        <w:pStyle w:val="Sinespaciado"/>
        <w:rPr>
          <w:noProof/>
        </w:rPr>
      </w:pPr>
      <w:r>
        <w:rPr>
          <w:noProof/>
        </w:rPr>
        <w:lastRenderedPageBreak/>
        <w:t>-</w:t>
      </w:r>
      <w:r w:rsidR="00E77ABC">
        <w:rPr>
          <w:noProof/>
        </w:rPr>
        <w:t>3</w:t>
      </w:r>
      <w:r>
        <w:rPr>
          <w:noProof/>
        </w:rPr>
        <w:t xml:space="preserve">:Acerca de nosotros </w:t>
      </w:r>
      <w:r w:rsidR="00B5374B">
        <w:rPr>
          <w:noProof/>
        </w:rPr>
        <w:t>: En nuestro index podran dar click en la pestaña “Nosostros”,</w:t>
      </w:r>
    </w:p>
    <w:p w14:paraId="04493534" w14:textId="670F59AF" w:rsidR="00B5374B" w:rsidRDefault="00952C14" w:rsidP="00D040FC">
      <w:pPr>
        <w:pStyle w:val="Sinespaciado"/>
        <w:rPr>
          <w:noProof/>
        </w:rPr>
      </w:pPr>
      <w:r>
        <w:rPr>
          <w:noProof/>
          <w:lang w:val="es-CO" w:eastAsia="es-CO"/>
        </w:rPr>
        <w:drawing>
          <wp:inline distT="0" distB="0" distL="0" distR="0" wp14:anchorId="52F08C14" wp14:editId="2B63C71B">
            <wp:extent cx="5731510" cy="1553378"/>
            <wp:effectExtent l="0" t="0" r="254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dex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2488" cy="1556353"/>
                    </a:xfrm>
                    <a:prstGeom prst="rect">
                      <a:avLst/>
                    </a:prstGeom>
                  </pic:spPr>
                </pic:pic>
              </a:graphicData>
            </a:graphic>
          </wp:inline>
        </w:drawing>
      </w:r>
    </w:p>
    <w:p w14:paraId="6E013B43" w14:textId="404B6E01" w:rsidR="00B5374B" w:rsidRDefault="00B5374B" w:rsidP="00D040FC">
      <w:pPr>
        <w:pStyle w:val="Sinespaciado"/>
        <w:rPr>
          <w:noProof/>
        </w:rPr>
      </w:pPr>
    </w:p>
    <w:p w14:paraId="31142677" w14:textId="6DC439E6" w:rsidR="00B5374B" w:rsidRDefault="00B5374B" w:rsidP="00D040FC">
      <w:pPr>
        <w:pStyle w:val="Sinespaciado"/>
        <w:rPr>
          <w:noProof/>
        </w:rPr>
      </w:pPr>
      <w:r>
        <w:rPr>
          <w:noProof/>
        </w:rPr>
        <w:t>Y aparecera lo siguiente al inicio de nosotros:</w:t>
      </w:r>
    </w:p>
    <w:p w14:paraId="65F5DB74" w14:textId="7A7564FF" w:rsidR="00B5374B" w:rsidRDefault="00952C14" w:rsidP="00D040FC">
      <w:pPr>
        <w:pStyle w:val="Sinespaciado"/>
        <w:rPr>
          <w:noProof/>
        </w:rPr>
      </w:pPr>
      <w:r>
        <w:rPr>
          <w:noProof/>
          <w:lang w:val="es-CO" w:eastAsia="es-CO"/>
        </w:rPr>
        <w:drawing>
          <wp:inline distT="0" distB="0" distL="0" distR="0" wp14:anchorId="04B089CB" wp14:editId="604B0B48">
            <wp:extent cx="5731510" cy="1707615"/>
            <wp:effectExtent l="0" t="0" r="254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so1.PNG"/>
                    <pic:cNvPicPr/>
                  </pic:nvPicPr>
                  <pic:blipFill>
                    <a:blip r:embed="rId16">
                      <a:extLst>
                        <a:ext uri="{28A0092B-C50C-407E-A947-70E740481C1C}">
                          <a14:useLocalDpi xmlns:a14="http://schemas.microsoft.com/office/drawing/2010/main" val="0"/>
                        </a:ext>
                      </a:extLst>
                    </a:blip>
                    <a:stretch>
                      <a:fillRect/>
                    </a:stretch>
                  </pic:blipFill>
                  <pic:spPr>
                    <a:xfrm>
                      <a:off x="0" y="0"/>
                      <a:ext cx="5750055" cy="1713140"/>
                    </a:xfrm>
                    <a:prstGeom prst="rect">
                      <a:avLst/>
                    </a:prstGeom>
                  </pic:spPr>
                </pic:pic>
              </a:graphicData>
            </a:graphic>
          </wp:inline>
        </w:drawing>
      </w:r>
    </w:p>
    <w:p w14:paraId="6B3FA778" w14:textId="53336885" w:rsidR="00B5374B" w:rsidRDefault="00B5374B" w:rsidP="00D040FC">
      <w:pPr>
        <w:pStyle w:val="Sinespaciado"/>
        <w:rPr>
          <w:noProof/>
        </w:rPr>
      </w:pPr>
      <w:r>
        <w:rPr>
          <w:noProof/>
        </w:rPr>
        <w:t>Y podran conocernos un poco mas acerca de nuestra historia y nu</w:t>
      </w:r>
      <w:r w:rsidR="002C5595">
        <w:rPr>
          <w:noProof/>
        </w:rPr>
        <w:t>estra respecti</w:t>
      </w:r>
      <w:r w:rsidR="005453B4">
        <w:rPr>
          <w:noProof/>
        </w:rPr>
        <w:t>va mision y vision</w:t>
      </w:r>
    </w:p>
    <w:p w14:paraId="37EB2630" w14:textId="7A60652C" w:rsidR="005453B4" w:rsidRDefault="005453B4" w:rsidP="00D040FC">
      <w:pPr>
        <w:pStyle w:val="Sinespaciado"/>
        <w:rPr>
          <w:noProof/>
        </w:rPr>
      </w:pPr>
      <w:r>
        <w:rPr>
          <w:noProof/>
        </w:rPr>
        <w:t>Nuestra Historia:</w:t>
      </w:r>
    </w:p>
    <w:p w14:paraId="4FD12AD0" w14:textId="77777777" w:rsidR="002C5595" w:rsidRDefault="00B5374B" w:rsidP="00D040FC">
      <w:pPr>
        <w:pStyle w:val="Sinespaciado"/>
        <w:rPr>
          <w:noProof/>
        </w:rPr>
      </w:pPr>
      <w:r>
        <w:rPr>
          <w:noProof/>
          <w:lang w:val="es-CO" w:eastAsia="es-CO"/>
        </w:rPr>
        <w:drawing>
          <wp:inline distT="0" distB="0" distL="0" distR="0" wp14:anchorId="1D42BEB9" wp14:editId="6EC3D7F9">
            <wp:extent cx="5731510" cy="24003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7">
                      <a:extLst>
                        <a:ext uri="{28A0092B-C50C-407E-A947-70E740481C1C}">
                          <a14:useLocalDpi xmlns:a14="http://schemas.microsoft.com/office/drawing/2010/main" val="0"/>
                        </a:ext>
                      </a:extLst>
                    </a:blip>
                    <a:stretch>
                      <a:fillRect/>
                    </a:stretch>
                  </pic:blipFill>
                  <pic:spPr>
                    <a:xfrm>
                      <a:off x="0" y="0"/>
                      <a:ext cx="5731510" cy="2400300"/>
                    </a:xfrm>
                    <a:prstGeom prst="rect">
                      <a:avLst/>
                    </a:prstGeom>
                  </pic:spPr>
                </pic:pic>
              </a:graphicData>
            </a:graphic>
          </wp:inline>
        </w:drawing>
      </w:r>
    </w:p>
    <w:p w14:paraId="72E2ABC1" w14:textId="77777777" w:rsidR="002C5595" w:rsidRDefault="002C5595" w:rsidP="00D040FC">
      <w:pPr>
        <w:pStyle w:val="Sinespaciado"/>
        <w:rPr>
          <w:noProof/>
        </w:rPr>
      </w:pPr>
    </w:p>
    <w:p w14:paraId="6A5184D9" w14:textId="77777777" w:rsidR="005453B4" w:rsidRDefault="005453B4" w:rsidP="00D040FC">
      <w:pPr>
        <w:pStyle w:val="Sinespaciado"/>
        <w:rPr>
          <w:noProof/>
        </w:rPr>
      </w:pPr>
    </w:p>
    <w:p w14:paraId="57FBAAAC" w14:textId="319633E4" w:rsidR="00191E66" w:rsidRDefault="00B5374B" w:rsidP="00D040FC">
      <w:pPr>
        <w:pStyle w:val="Sinespaciado"/>
        <w:rPr>
          <w:noProof/>
        </w:rPr>
      </w:pPr>
      <w:r>
        <w:rPr>
          <w:noProof/>
        </w:rPr>
        <w:lastRenderedPageBreak/>
        <w:t>Mision:</w:t>
      </w:r>
    </w:p>
    <w:p w14:paraId="16427AFD" w14:textId="75B8D7D6" w:rsidR="00B5374B" w:rsidRDefault="005453B4" w:rsidP="00D040FC">
      <w:pPr>
        <w:pStyle w:val="Sinespaciado"/>
        <w:rPr>
          <w:noProof/>
        </w:rPr>
      </w:pPr>
      <w:r>
        <w:rPr>
          <w:noProof/>
          <w:lang w:val="es-CO" w:eastAsia="es-CO"/>
        </w:rPr>
        <w:drawing>
          <wp:inline distT="0" distB="0" distL="0" distR="0" wp14:anchorId="4F3D3590" wp14:editId="044AC981">
            <wp:extent cx="5731510" cy="2530475"/>
            <wp:effectExtent l="0" t="0" r="254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so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530475"/>
                    </a:xfrm>
                    <a:prstGeom prst="rect">
                      <a:avLst/>
                    </a:prstGeom>
                  </pic:spPr>
                </pic:pic>
              </a:graphicData>
            </a:graphic>
          </wp:inline>
        </w:drawing>
      </w:r>
    </w:p>
    <w:p w14:paraId="63442B3F" w14:textId="493C0DC4" w:rsidR="0051122E" w:rsidRDefault="0051122E" w:rsidP="00D040FC">
      <w:pPr>
        <w:pStyle w:val="Sinespaciado"/>
        <w:rPr>
          <w:noProof/>
        </w:rPr>
      </w:pPr>
      <w:r>
        <w:rPr>
          <w:noProof/>
        </w:rPr>
        <w:t>Vision:</w:t>
      </w:r>
    </w:p>
    <w:p w14:paraId="21A2CDC4" w14:textId="6C9EC9D9" w:rsidR="0051122E" w:rsidRDefault="005453B4" w:rsidP="00D040FC">
      <w:pPr>
        <w:pStyle w:val="Sinespaciado"/>
        <w:rPr>
          <w:noProof/>
        </w:rPr>
      </w:pPr>
      <w:r>
        <w:rPr>
          <w:noProof/>
          <w:lang w:val="es-CO" w:eastAsia="es-CO"/>
        </w:rPr>
        <w:drawing>
          <wp:inline distT="0" distB="0" distL="0" distR="0" wp14:anchorId="22B2840B" wp14:editId="540109AC">
            <wp:extent cx="5731510" cy="256159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so3.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inline>
        </w:drawing>
      </w:r>
    </w:p>
    <w:p w14:paraId="3CF9E23C" w14:textId="16E48521" w:rsidR="00825ED9" w:rsidRDefault="0051530F" w:rsidP="00D040FC">
      <w:pPr>
        <w:pStyle w:val="Sinespaciado"/>
        <w:rPr>
          <w:noProof/>
        </w:rPr>
      </w:pPr>
      <w:r>
        <w:rPr>
          <w:noProof/>
          <w:lang w:val="es-CO" w:eastAsia="es-CO"/>
        </w:rPr>
        <w:drawing>
          <wp:anchor distT="0" distB="0" distL="114300" distR="114300" simplePos="0" relativeHeight="251660288" behindDoc="0" locked="0" layoutInCell="1" allowOverlap="1" wp14:anchorId="0BB66A07" wp14:editId="2FFB8672">
            <wp:simplePos x="0" y="0"/>
            <wp:positionH relativeFrom="margin">
              <wp:align>left</wp:align>
            </wp:positionH>
            <wp:positionV relativeFrom="paragraph">
              <wp:posOffset>297815</wp:posOffset>
            </wp:positionV>
            <wp:extent cx="3448050" cy="2144395"/>
            <wp:effectExtent l="0" t="0" r="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48050" cy="2144395"/>
                    </a:xfrm>
                    <a:prstGeom prst="rect">
                      <a:avLst/>
                    </a:prstGeom>
                  </pic:spPr>
                </pic:pic>
              </a:graphicData>
            </a:graphic>
            <wp14:sizeRelH relativeFrom="margin">
              <wp14:pctWidth>0</wp14:pctWidth>
            </wp14:sizeRelH>
            <wp14:sizeRelV relativeFrom="margin">
              <wp14:pctHeight>0</wp14:pctHeight>
            </wp14:sizeRelV>
          </wp:anchor>
        </w:drawing>
      </w:r>
      <w:r w:rsidR="00825ED9">
        <w:rPr>
          <w:noProof/>
        </w:rPr>
        <w:t>-4:Menu: ya en nuestro menu podras escoger el plato que gustes o lo desees recorrer</w:t>
      </w:r>
      <w:r>
        <w:rPr>
          <w:noProof/>
        </w:rPr>
        <w:t xml:space="preserve"> un poco</w:t>
      </w:r>
    </w:p>
    <w:p w14:paraId="70085CCF" w14:textId="77777777" w:rsidR="0051530F" w:rsidRDefault="0051530F" w:rsidP="00D040FC">
      <w:pPr>
        <w:pStyle w:val="Sinespaciado"/>
        <w:rPr>
          <w:noProof/>
        </w:rPr>
      </w:pPr>
      <w:r>
        <w:rPr>
          <w:noProof/>
          <w:lang w:val="es-CO" w:eastAsia="es-CO"/>
        </w:rPr>
        <w:lastRenderedPageBreak/>
        <w:drawing>
          <wp:inline distT="0" distB="0" distL="0" distR="0" wp14:anchorId="08C5D025" wp14:editId="43B4CFA9">
            <wp:extent cx="3602516" cy="23348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1">
                      <a:extLst>
                        <a:ext uri="{28A0092B-C50C-407E-A947-70E740481C1C}">
                          <a14:useLocalDpi xmlns:a14="http://schemas.microsoft.com/office/drawing/2010/main" val="0"/>
                        </a:ext>
                      </a:extLst>
                    </a:blip>
                    <a:stretch>
                      <a:fillRect/>
                    </a:stretch>
                  </pic:blipFill>
                  <pic:spPr>
                    <a:xfrm>
                      <a:off x="0" y="0"/>
                      <a:ext cx="3669481" cy="2378297"/>
                    </a:xfrm>
                    <a:prstGeom prst="rect">
                      <a:avLst/>
                    </a:prstGeom>
                  </pic:spPr>
                </pic:pic>
              </a:graphicData>
            </a:graphic>
          </wp:inline>
        </w:drawing>
      </w:r>
    </w:p>
    <w:p w14:paraId="64C3635C" w14:textId="77777777" w:rsidR="0051530F" w:rsidRDefault="0051530F" w:rsidP="00D040FC">
      <w:pPr>
        <w:pStyle w:val="Sinespaciado"/>
        <w:rPr>
          <w:noProof/>
        </w:rPr>
      </w:pPr>
      <w:r>
        <w:rPr>
          <w:noProof/>
        </w:rPr>
        <w:t xml:space="preserve">Y si deseas reservar o pedir a domicilio le das click en </w:t>
      </w:r>
    </w:p>
    <w:p w14:paraId="47148109" w14:textId="6662D641" w:rsidR="0051530F" w:rsidRDefault="005453B4" w:rsidP="00D040FC">
      <w:pPr>
        <w:pStyle w:val="Sinespaciado"/>
        <w:rPr>
          <w:noProof/>
        </w:rPr>
      </w:pPr>
      <w:r>
        <w:rPr>
          <w:noProof/>
          <w:lang w:val="es-CO" w:eastAsia="es-CO"/>
        </w:rPr>
        <w:drawing>
          <wp:inline distT="0" distB="0" distL="0" distR="0" wp14:anchorId="78C267A8" wp14:editId="66BD0282">
            <wp:extent cx="2324559" cy="83913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so.PNG"/>
                    <pic:cNvPicPr/>
                  </pic:nvPicPr>
                  <pic:blipFill>
                    <a:blip r:embed="rId22">
                      <a:extLst>
                        <a:ext uri="{28A0092B-C50C-407E-A947-70E740481C1C}">
                          <a14:useLocalDpi xmlns:a14="http://schemas.microsoft.com/office/drawing/2010/main" val="0"/>
                        </a:ext>
                      </a:extLst>
                    </a:blip>
                    <a:stretch>
                      <a:fillRect/>
                    </a:stretch>
                  </pic:blipFill>
                  <pic:spPr>
                    <a:xfrm>
                      <a:off x="0" y="0"/>
                      <a:ext cx="2336963" cy="843610"/>
                    </a:xfrm>
                    <a:prstGeom prst="rect">
                      <a:avLst/>
                    </a:prstGeom>
                  </pic:spPr>
                </pic:pic>
              </a:graphicData>
            </a:graphic>
          </wp:inline>
        </w:drawing>
      </w:r>
    </w:p>
    <w:p w14:paraId="3E1BBD15" w14:textId="77777777" w:rsidR="0051530F" w:rsidRDefault="0051530F" w:rsidP="00D040FC">
      <w:pPr>
        <w:pStyle w:val="Sinespaciado"/>
        <w:rPr>
          <w:noProof/>
        </w:rPr>
      </w:pPr>
    </w:p>
    <w:p w14:paraId="4F1FC085" w14:textId="77777777" w:rsidR="0051530F" w:rsidRDefault="0051530F" w:rsidP="00D040FC">
      <w:pPr>
        <w:pStyle w:val="Sinespaciado"/>
        <w:rPr>
          <w:noProof/>
        </w:rPr>
      </w:pPr>
      <w:r>
        <w:rPr>
          <w:noProof/>
        </w:rPr>
        <w:t>-5: Medios de Comunicación:</w:t>
      </w:r>
    </w:p>
    <w:p w14:paraId="5F83B298" w14:textId="4C3250B8" w:rsidR="0051530F" w:rsidRDefault="005453B4" w:rsidP="00D040FC">
      <w:pPr>
        <w:pStyle w:val="Sinespaciado"/>
        <w:rPr>
          <w:noProof/>
        </w:rPr>
      </w:pPr>
      <w:r>
        <w:rPr>
          <w:noProof/>
          <w:lang w:val="es-CO" w:eastAsia="es-CO"/>
        </w:rPr>
        <w:drawing>
          <wp:inline distT="0" distB="0" distL="0" distR="0" wp14:anchorId="414F8513" wp14:editId="3580F046">
            <wp:extent cx="5731510" cy="2679700"/>
            <wp:effectExtent l="0" t="0" r="254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so4.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14:paraId="3BC5B5BF" w14:textId="412060EF" w:rsidR="00825ED9" w:rsidRDefault="0051530F" w:rsidP="00D040FC">
      <w:pPr>
        <w:pStyle w:val="Sinespaciado"/>
        <w:rPr>
          <w:noProof/>
        </w:rPr>
      </w:pPr>
      <w:r>
        <w:rPr>
          <w:noProof/>
        </w:rPr>
        <w:t xml:space="preserve">Atraves de los medios ya mencionados </w:t>
      </w:r>
      <w:r w:rsidR="009B35FC">
        <w:rPr>
          <w:noProof/>
        </w:rPr>
        <w:t>ustedes, queridos clientes y usu</w:t>
      </w:r>
      <w:r w:rsidR="00B70B74">
        <w:rPr>
          <w:noProof/>
        </w:rPr>
        <w:t>arios nos podran comunicar tan pronto sea posible la queja/sugerencia que se presente o en otro caso una buena reseña o felicitacion.</w:t>
      </w:r>
      <w:r w:rsidR="00825ED9">
        <w:rPr>
          <w:noProof/>
        </w:rPr>
        <w:br w:type="textWrapping" w:clear="all"/>
      </w:r>
    </w:p>
    <w:p w14:paraId="1F33AE47" w14:textId="2A4C0432" w:rsidR="00355DCA" w:rsidRPr="00642A06" w:rsidRDefault="005453B4" w:rsidP="00E67B54">
      <w:pPr>
        <w:pStyle w:val="Ttulodeseccin"/>
        <w:jc w:val="left"/>
        <w:rPr>
          <w:noProof/>
        </w:rPr>
      </w:pPr>
      <w:sdt>
        <w:sdtPr>
          <w:rPr>
            <w:noProof/>
          </w:rPr>
          <w:alias w:val="Título de sección:"/>
          <w:tag w:val="Título de sección:"/>
          <w:id w:val="984196707"/>
          <w:placeholder>
            <w:docPart w:val="1D27505C9D6848CB82B34BD883117FE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D3881">
            <w:rPr>
              <w:noProof/>
            </w:rPr>
            <w:t>-6: Metodos</w:t>
          </w:r>
          <w:r>
            <w:rPr>
              <w:noProof/>
            </w:rPr>
            <w:t xml:space="preserve"> de Pago:</w:t>
          </w:r>
          <w:r w:rsidR="00BD3881">
            <w:rPr>
              <w:noProof/>
            </w:rPr>
            <w:br/>
            <w:t>Se incluiran pagos por medios electronicos (Daviplata, Nequi,PayPal,Bancolombia), Tarjetas de credito y por supuesto no hay que olvidarse del efectivo.</w:t>
          </w:r>
          <w:r w:rsidR="00BD3881">
            <w:rPr>
              <w:noProof/>
            </w:rPr>
            <w:br/>
            <w:t xml:space="preserve">Y por medio de una suscripcion que tanto el cliente cono el usuario que lo desee realice su pago mensual para que pueda disfrutar de los beneficios que nuestro aplicativo les puede ofrecer. </w:t>
          </w:r>
          <w:r w:rsidR="00BD3881">
            <w:rPr>
              <w:noProof/>
            </w:rPr>
            <w:br/>
          </w:r>
          <w:r w:rsidR="00BD3881">
            <w:rPr>
              <w:noProof/>
            </w:rPr>
            <w:br/>
            <w:t>-7:Registro:</w:t>
          </w:r>
          <w:r w:rsidR="00BD3881">
            <w:rPr>
              <w:noProof/>
            </w:rPr>
            <w:br/>
            <w:t>..imagen registro..</w:t>
          </w:r>
          <w:r w:rsidR="00BD3881">
            <w:rPr>
              <w:noProof/>
            </w:rPr>
            <w:br/>
            <w:t xml:space="preserve">Si aun no cuentas con tu cuenta (usuario, empresa o admin), podras registrarte y quedar en base de datos </w:t>
          </w:r>
          <w:r w:rsidR="00BD3881">
            <w:rPr>
              <w:noProof/>
            </w:rPr>
            <w:br/>
          </w:r>
          <w:r w:rsidR="00BD3881">
            <w:rPr>
              <w:noProof/>
            </w:rPr>
            <w:br/>
            <w:t>-8:Inicio</w:t>
          </w:r>
          <w:r w:rsidR="00BD3881">
            <w:rPr>
              <w:noProof/>
            </w:rPr>
            <w:br/>
            <w:t>..formulario inicio de sesion..</w:t>
          </w:r>
          <w:r w:rsidR="00BD3881">
            <w:rPr>
              <w:noProof/>
            </w:rPr>
            <w:br/>
            <w:t>Una vez registrado con tu cuenta podras ingresar tus datos y ingresar a COMI COMI ya sea un usuario, un cliente, un restaurante, o administrador y que pueda ser recibido en  nuestra comunidad.</w:t>
          </w:r>
          <w:r w:rsidR="00BD3881">
            <w:rPr>
              <w:noProof/>
            </w:rPr>
            <w:br/>
          </w:r>
          <w:r w:rsidR="00BD3881">
            <w:rPr>
              <w:noProof/>
            </w:rPr>
            <w:br/>
            <w:t>-9: Administrador:</w:t>
          </w:r>
          <w:r w:rsidR="00BD3881">
            <w:rPr>
              <w:noProof/>
            </w:rPr>
            <w:br/>
            <w:t>Esta etiqueta le sera dada al dueño del restaurante inscrito en nuestro aplicativo para que pueda añadir sus platos, modificar ya sea el precio o nombre de algun plato, eliminar recetas que por algun motivo no llamen la atencion en su restaurante y/o eliminarlos por otra razon para agregar nuevos platos</w:t>
          </w:r>
        </w:sdtContent>
      </w:sdt>
    </w:p>
    <w:sectPr w:rsidR="00355DCA" w:rsidRPr="00642A06" w:rsidSect="00187241">
      <w:headerReference w:type="default" r:id="rId24"/>
      <w:headerReference w:type="first" r:id="rId25"/>
      <w:footnotePr>
        <w:pos w:val="beneathText"/>
      </w:footnotePr>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6C3BAE" w14:textId="77777777" w:rsidR="00FB4C28" w:rsidRDefault="00FB4C28">
      <w:pPr>
        <w:spacing w:line="240" w:lineRule="auto"/>
      </w:pPr>
      <w:r>
        <w:separator/>
      </w:r>
    </w:p>
    <w:p w14:paraId="113A68DE" w14:textId="77777777" w:rsidR="00FB4C28" w:rsidRDefault="00FB4C28"/>
  </w:endnote>
  <w:endnote w:type="continuationSeparator" w:id="0">
    <w:p w14:paraId="0A582763" w14:textId="77777777" w:rsidR="00FB4C28" w:rsidRDefault="00FB4C28">
      <w:pPr>
        <w:spacing w:line="240" w:lineRule="auto"/>
      </w:pPr>
      <w:r>
        <w:continuationSeparator/>
      </w:r>
    </w:p>
    <w:p w14:paraId="72EBC286" w14:textId="77777777" w:rsidR="00FB4C28" w:rsidRDefault="00FB4C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uhaus 93">
    <w:panose1 w:val="04030905020B02020C02"/>
    <w:charset w:val="00"/>
    <w:family w:val="decorative"/>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9C7706" w14:textId="77777777" w:rsidR="00FB4C28" w:rsidRDefault="00FB4C28">
      <w:pPr>
        <w:spacing w:line="240" w:lineRule="auto"/>
      </w:pPr>
      <w:r>
        <w:separator/>
      </w:r>
    </w:p>
    <w:p w14:paraId="288F0164" w14:textId="77777777" w:rsidR="00FB4C28" w:rsidRDefault="00FB4C28"/>
  </w:footnote>
  <w:footnote w:type="continuationSeparator" w:id="0">
    <w:p w14:paraId="3C867D82" w14:textId="77777777" w:rsidR="00FB4C28" w:rsidRDefault="00FB4C28">
      <w:pPr>
        <w:spacing w:line="240" w:lineRule="auto"/>
      </w:pPr>
      <w:r>
        <w:continuationSeparator/>
      </w:r>
    </w:p>
    <w:p w14:paraId="0E89ABF0" w14:textId="77777777" w:rsidR="00FB4C28" w:rsidRDefault="00FB4C2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216A30" w14:textId="76487513" w:rsidR="00E81978" w:rsidRDefault="005453B4">
    <w:pPr>
      <w:pStyle w:val="Encabezado"/>
      <w:rPr>
        <w:noProof/>
      </w:rPr>
    </w:pPr>
    <w:sdt>
      <w:sdtPr>
        <w:rPr>
          <w:rStyle w:val="Textoennegrita"/>
          <w:noProof/>
        </w:rPr>
        <w:alias w:val="Encabezado"/>
        <w:tag w:val=""/>
        <w:id w:val="12739865"/>
        <w:placeholder>
          <w:docPart w:val="A75D50D69B5745D694FD174216DA6EAE"/>
        </w:placeholder>
        <w:showingPlcHdr/>
        <w:dataBinding w:prefixMappings="xmlns:ns0='http://schemas.microsoft.com/office/2006/coverPageProps' " w:xpath="/ns0:CoverPageProperties[1]/ns0:Abstract[1]" w:storeItemID="{55AF091B-3C7A-41E3-B477-F2FDAA23CFDA}"/>
        <w15:appearance w15:val="hidden"/>
        <w:text/>
      </w:sdtPr>
      <w:sdtEndPr>
        <w:rPr>
          <w:rStyle w:val="Fuentedeprrafopredeter"/>
          <w:caps w:val="0"/>
        </w:rPr>
      </w:sdtEndPr>
      <w:sdtContent>
        <w:r w:rsidR="00642A06">
          <w:rPr>
            <w:rStyle w:val="Textoennegrita"/>
            <w:noProof/>
            <w:lang w:bidi="es-ES"/>
          </w:rPr>
          <w:t>[Título abreviado de hasta 50 caracteres]</w:t>
        </w:r>
      </w:sdtContent>
    </w:sdt>
    <w:r w:rsidR="005D3A03">
      <w:rPr>
        <w:rStyle w:val="Textoennegrita"/>
        <w:noProof/>
        <w:lang w:bidi="es-ES"/>
      </w:rPr>
      <w:ptab w:relativeTo="margin" w:alignment="right" w:leader="none"/>
    </w:r>
    <w:r w:rsidR="005D3A03">
      <w:rPr>
        <w:rStyle w:val="Textoennegrita"/>
        <w:noProof/>
        <w:lang w:bidi="es-ES"/>
      </w:rPr>
      <w:fldChar w:fldCharType="begin"/>
    </w:r>
    <w:r w:rsidR="005D3A03">
      <w:rPr>
        <w:rStyle w:val="Textoennegrita"/>
        <w:noProof/>
        <w:lang w:bidi="es-ES"/>
      </w:rPr>
      <w:instrText xml:space="preserve"> PAGE   \* MERGEFORMAT </w:instrText>
    </w:r>
    <w:r w:rsidR="005D3A03">
      <w:rPr>
        <w:rStyle w:val="Textoennegrita"/>
        <w:noProof/>
        <w:lang w:bidi="es-ES"/>
      </w:rPr>
      <w:fldChar w:fldCharType="separate"/>
    </w:r>
    <w:r>
      <w:rPr>
        <w:rStyle w:val="Textoennegrita"/>
        <w:noProof/>
        <w:lang w:bidi="es-ES"/>
      </w:rPr>
      <w:t>2</w:t>
    </w:r>
    <w:r w:rsidR="005D3A03">
      <w:rPr>
        <w:rStyle w:val="Textoennegrita"/>
        <w:noProof/>
        <w:lang w:bidi="es-E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7131A" w14:textId="787230AA" w:rsidR="00E81978" w:rsidRDefault="005D3A03">
    <w:pPr>
      <w:pStyle w:val="Encabezado"/>
      <w:rPr>
        <w:rStyle w:val="Textoennegrita"/>
        <w:noProof/>
      </w:rPr>
    </w:pPr>
    <w:r>
      <w:rPr>
        <w:noProof/>
        <w:lang w:bidi="es-ES"/>
      </w:rPr>
      <w:t xml:space="preserve">Encabezado: </w:t>
    </w:r>
    <w:sdt>
      <w:sdtPr>
        <w:rPr>
          <w:rStyle w:val="Textoennegrita"/>
          <w:noProof/>
        </w:rPr>
        <w:alias w:val="Encabezado"/>
        <w:tag w:val=""/>
        <w:id w:val="-696842620"/>
        <w:placeholder>
          <w:docPart w:val="5D036326AC644900861F694B13CE9937"/>
        </w:placeholder>
        <w:showingPlcHdr/>
        <w:dataBinding w:prefixMappings="xmlns:ns0='http://schemas.microsoft.com/office/2006/coverPageProps' " w:xpath="/ns0:CoverPageProperties[1]/ns0:Abstract[1]" w:storeItemID="{55AF091B-3C7A-41E3-B477-F2FDAA23CFDA}"/>
        <w15:appearance w15:val="hidden"/>
        <w:text/>
      </w:sdtPr>
      <w:sdtEndPr>
        <w:rPr>
          <w:rStyle w:val="Fuentedeprrafopredeter"/>
          <w:caps w:val="0"/>
        </w:rPr>
      </w:sdtEndPr>
      <w:sdtContent>
        <w:r w:rsidR="00CF6E91">
          <w:rPr>
            <w:rStyle w:val="Textoennegrita"/>
            <w:noProof/>
            <w:lang w:bidi="es-ES"/>
          </w:rPr>
          <w:t>[Título abreviado de hasta 50 caracteres]</w:t>
        </w:r>
      </w:sdtContent>
    </w:sdt>
    <w:r>
      <w:rPr>
        <w:rStyle w:val="Textoennegrita"/>
        <w:noProof/>
        <w:lang w:bidi="es-ES"/>
      </w:rPr>
      <w:ptab w:relativeTo="margin" w:alignment="right" w:leader="none"/>
    </w:r>
    <w:r>
      <w:rPr>
        <w:rStyle w:val="Textoennegrita"/>
        <w:noProof/>
        <w:lang w:bidi="es-ES"/>
      </w:rPr>
      <w:fldChar w:fldCharType="begin"/>
    </w:r>
    <w:r>
      <w:rPr>
        <w:rStyle w:val="Textoennegrita"/>
        <w:noProof/>
        <w:lang w:bidi="es-ES"/>
      </w:rPr>
      <w:instrText xml:space="preserve"> PAGE   \* MERGEFORMAT </w:instrText>
    </w:r>
    <w:r>
      <w:rPr>
        <w:rStyle w:val="Textoennegrita"/>
        <w:noProof/>
        <w:lang w:bidi="es-ES"/>
      </w:rPr>
      <w:fldChar w:fldCharType="separate"/>
    </w:r>
    <w:r w:rsidR="005453B4">
      <w:rPr>
        <w:rStyle w:val="Textoennegrita"/>
        <w:noProof/>
        <w:lang w:bidi="es-ES"/>
      </w:rPr>
      <w:t>0</w:t>
    </w:r>
    <w:r>
      <w:rPr>
        <w:rStyle w:val="Textoennegrita"/>
        <w:noProof/>
        <w:lang w:bidi="es-E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4A5A1099"/>
    <w:multiLevelType w:val="multilevel"/>
    <w:tmpl w:val="4268E1E0"/>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D702056"/>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3"/>
  </w:num>
  <w:num w:numId="13">
    <w:abstractNumId w:val="11"/>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attachedTemplate r:id="rId1"/>
  <w:defaultTabStop w:val="720"/>
  <w:hyphenationZone w:val="425"/>
  <w:characterSpacingControl w:val="doNotCompress"/>
  <w:hdrShapeDefaults>
    <o:shapedefaults v:ext="edit" spidmax="6145"/>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C28"/>
    <w:rsid w:val="00026E1D"/>
    <w:rsid w:val="00040706"/>
    <w:rsid w:val="000D3F41"/>
    <w:rsid w:val="00184D6B"/>
    <w:rsid w:val="00187241"/>
    <w:rsid w:val="00191E66"/>
    <w:rsid w:val="002C5595"/>
    <w:rsid w:val="003008AE"/>
    <w:rsid w:val="00355DCA"/>
    <w:rsid w:val="00364A34"/>
    <w:rsid w:val="0051122E"/>
    <w:rsid w:val="0051530F"/>
    <w:rsid w:val="005453B4"/>
    <w:rsid w:val="00551A02"/>
    <w:rsid w:val="005534FA"/>
    <w:rsid w:val="005D3A03"/>
    <w:rsid w:val="00623C22"/>
    <w:rsid w:val="00642A06"/>
    <w:rsid w:val="006866B9"/>
    <w:rsid w:val="006D706D"/>
    <w:rsid w:val="0076224E"/>
    <w:rsid w:val="007C3F59"/>
    <w:rsid w:val="008002C0"/>
    <w:rsid w:val="00825ED9"/>
    <w:rsid w:val="008C5323"/>
    <w:rsid w:val="00952C14"/>
    <w:rsid w:val="009A6A3B"/>
    <w:rsid w:val="009B35FC"/>
    <w:rsid w:val="009B5CF4"/>
    <w:rsid w:val="00AE38E5"/>
    <w:rsid w:val="00B5374B"/>
    <w:rsid w:val="00B70B74"/>
    <w:rsid w:val="00B823AA"/>
    <w:rsid w:val="00BA45DB"/>
    <w:rsid w:val="00BD3881"/>
    <w:rsid w:val="00BF4184"/>
    <w:rsid w:val="00C0601E"/>
    <w:rsid w:val="00C31D30"/>
    <w:rsid w:val="00C754CB"/>
    <w:rsid w:val="00CD6E39"/>
    <w:rsid w:val="00CF6E91"/>
    <w:rsid w:val="00D040FC"/>
    <w:rsid w:val="00D85B68"/>
    <w:rsid w:val="00D92206"/>
    <w:rsid w:val="00D932D1"/>
    <w:rsid w:val="00E00ED4"/>
    <w:rsid w:val="00E011CC"/>
    <w:rsid w:val="00E30751"/>
    <w:rsid w:val="00E4448D"/>
    <w:rsid w:val="00E6004D"/>
    <w:rsid w:val="00E67B54"/>
    <w:rsid w:val="00E77ABC"/>
    <w:rsid w:val="00E81978"/>
    <w:rsid w:val="00EE1F01"/>
    <w:rsid w:val="00EF4F74"/>
    <w:rsid w:val="00F379B7"/>
    <w:rsid w:val="00F525FA"/>
    <w:rsid w:val="00FA473C"/>
    <w:rsid w:val="00FB4C28"/>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7CB20EC"/>
  <w15:chartTrackingRefBased/>
  <w15:docId w15:val="{E69BC280-9C75-4C5E-BB48-7A80833A7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F41"/>
    <w:rPr>
      <w:kern w:val="24"/>
    </w:rPr>
  </w:style>
  <w:style w:type="paragraph" w:styleId="Ttulo1">
    <w:name w:val="heading 1"/>
    <w:basedOn w:val="Normal"/>
    <w:next w:val="Normal"/>
    <w:link w:val="Ttulo1C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Ttulo2">
    <w:name w:val="heading 2"/>
    <w:basedOn w:val="Normal"/>
    <w:next w:val="Normal"/>
    <w:link w:val="Ttulo2C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Ttulo3">
    <w:name w:val="heading 3"/>
    <w:basedOn w:val="Normal"/>
    <w:next w:val="Normal"/>
    <w:link w:val="Ttulo3Car"/>
    <w:uiPriority w:val="4"/>
    <w:unhideWhenUsed/>
    <w:qFormat/>
    <w:rsid w:val="00C31D30"/>
    <w:pPr>
      <w:keepNext/>
      <w:keepLines/>
      <w:outlineLvl w:val="2"/>
    </w:pPr>
    <w:rPr>
      <w:rFonts w:asciiTheme="majorHAnsi" w:eastAsiaTheme="majorEastAsia" w:hAnsiTheme="majorHAnsi" w:cstheme="majorBidi"/>
      <w:b/>
      <w:bCs/>
    </w:rPr>
  </w:style>
  <w:style w:type="paragraph" w:styleId="Ttulo4">
    <w:name w:val="heading 4"/>
    <w:basedOn w:val="Normal"/>
    <w:next w:val="Normal"/>
    <w:link w:val="Ttulo4Car"/>
    <w:uiPriority w:val="4"/>
    <w:unhideWhenUsed/>
    <w:qFormat/>
    <w:rsid w:val="00C31D30"/>
    <w:pPr>
      <w:keepNext/>
      <w:keepLines/>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4"/>
    <w:unhideWhenUsed/>
    <w:qFormat/>
    <w:rsid w:val="00C31D30"/>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sid w:val="00E30751"/>
    <w:rPr>
      <w:rFonts w:asciiTheme="minorHAnsi" w:hAnsiTheme="minorHAnsi"/>
      <w:b w:val="0"/>
      <w:bCs w:val="0"/>
      <w:caps/>
      <w:smallCaps w:val="0"/>
      <w:sz w:val="24"/>
    </w:rPr>
  </w:style>
  <w:style w:type="character" w:styleId="Textodelmarcadordeposicin">
    <w:name w:val="Placeholder Text"/>
    <w:basedOn w:val="Fuentedeprrafopredeter"/>
    <w:uiPriority w:val="99"/>
    <w:semiHidden/>
    <w:rsid w:val="005D3A03"/>
    <w:rPr>
      <w:color w:val="404040" w:themeColor="text1" w:themeTint="BF"/>
    </w:rPr>
  </w:style>
  <w:style w:type="paragraph" w:styleId="Sinespaciado">
    <w:name w:val="No Spacing"/>
    <w:aliases w:val="Sin sangría"/>
    <w:link w:val="SinespaciadoCar"/>
    <w:uiPriority w:val="1"/>
    <w:qFormat/>
    <w:pPr>
      <w:ind w:firstLine="0"/>
    </w:pPr>
  </w:style>
  <w:style w:type="character" w:customStyle="1" w:styleId="Ttulo1Car">
    <w:name w:val="Título 1 Car"/>
    <w:basedOn w:val="Fuentedeprrafopredeter"/>
    <w:link w:val="Ttulo1"/>
    <w:uiPriority w:val="4"/>
    <w:rPr>
      <w:rFonts w:asciiTheme="majorHAnsi" w:eastAsiaTheme="majorEastAsia" w:hAnsiTheme="majorHAnsi" w:cstheme="majorBidi"/>
      <w:b/>
      <w:bCs/>
      <w:kern w:val="24"/>
    </w:rPr>
  </w:style>
  <w:style w:type="character" w:customStyle="1" w:styleId="Ttulo2Car">
    <w:name w:val="Título 2 Car"/>
    <w:basedOn w:val="Fuentedeprrafopredeter"/>
    <w:link w:val="Ttulo2"/>
    <w:uiPriority w:val="4"/>
    <w:rPr>
      <w:rFonts w:asciiTheme="majorHAnsi" w:eastAsiaTheme="majorEastAsia" w:hAnsiTheme="majorHAnsi" w:cstheme="majorBidi"/>
      <w:b/>
      <w:bCs/>
      <w:kern w:val="24"/>
    </w:rPr>
  </w:style>
  <w:style w:type="paragraph" w:styleId="Ttulo">
    <w:name w:val="Title"/>
    <w:basedOn w:val="Normal"/>
    <w:link w:val="TtuloCar"/>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rsid w:val="008C5323"/>
    <w:rPr>
      <w:rFonts w:asciiTheme="majorHAnsi" w:eastAsiaTheme="majorEastAsia" w:hAnsiTheme="majorHAnsi" w:cstheme="majorBidi"/>
      <w:kern w:val="24"/>
    </w:rPr>
  </w:style>
  <w:style w:type="character" w:styleId="nfasis">
    <w:name w:val="Emphasis"/>
    <w:basedOn w:val="Fuentedeprrafopredeter"/>
    <w:uiPriority w:val="4"/>
    <w:unhideWhenUsed/>
    <w:qFormat/>
    <w:rsid w:val="00E30751"/>
    <w:rPr>
      <w:rFonts w:asciiTheme="minorHAnsi" w:hAnsiTheme="minorHAnsi"/>
      <w:i/>
      <w:iCs/>
      <w:sz w:val="24"/>
    </w:rPr>
  </w:style>
  <w:style w:type="character" w:customStyle="1" w:styleId="Ttulo3Car">
    <w:name w:val="Título 3 Car"/>
    <w:basedOn w:val="Fuentedeprrafopredeter"/>
    <w:link w:val="Ttulo3"/>
    <w:uiPriority w:val="4"/>
    <w:rsid w:val="00C31D30"/>
    <w:rPr>
      <w:rFonts w:asciiTheme="majorHAnsi" w:eastAsiaTheme="majorEastAsia" w:hAnsiTheme="majorHAnsi" w:cstheme="majorBidi"/>
      <w:b/>
      <w:bCs/>
      <w:kern w:val="24"/>
    </w:rPr>
  </w:style>
  <w:style w:type="character" w:customStyle="1" w:styleId="Ttulo4Car">
    <w:name w:val="Título 4 Car"/>
    <w:basedOn w:val="Fuentedeprrafopredeter"/>
    <w:link w:val="Ttulo4"/>
    <w:uiPriority w:val="4"/>
    <w:rsid w:val="00C31D30"/>
    <w:rPr>
      <w:rFonts w:asciiTheme="majorHAnsi" w:eastAsiaTheme="majorEastAsia" w:hAnsiTheme="majorHAnsi" w:cstheme="majorBidi"/>
      <w:b/>
      <w:bCs/>
      <w:i/>
      <w:iCs/>
      <w:kern w:val="24"/>
    </w:rPr>
  </w:style>
  <w:style w:type="character" w:customStyle="1" w:styleId="Ttulo5Car">
    <w:name w:val="Título 5 Car"/>
    <w:basedOn w:val="Fuentedeprrafopredeter"/>
    <w:link w:val="Ttulo5"/>
    <w:uiPriority w:val="4"/>
    <w:rsid w:val="00C31D30"/>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rsid w:val="00FF2002"/>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FF2002"/>
    <w:rPr>
      <w:rFonts w:ascii="Segoe UI" w:hAnsi="Segoe UI" w:cs="Segoe UI"/>
      <w:kern w:val="24"/>
      <w:sz w:val="22"/>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FF2002"/>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FF2002"/>
    <w:rPr>
      <w:kern w:val="24"/>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FF2002"/>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FF2002"/>
    <w:rPr>
      <w:kern w:val="24"/>
      <w:sz w:val="22"/>
      <w:szCs w:val="16"/>
    </w:rPr>
  </w:style>
  <w:style w:type="paragraph" w:styleId="Descripci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FF2002"/>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FF2002"/>
    <w:rPr>
      <w:kern w:val="24"/>
      <w:sz w:val="22"/>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FF2002"/>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FF2002"/>
    <w:rPr>
      <w:rFonts w:ascii="Segoe UI" w:hAnsi="Segoe UI" w:cs="Segoe UI"/>
      <w:kern w:val="24"/>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FF2002"/>
    <w:pPr>
      <w:spacing w:line="240" w:lineRule="auto"/>
    </w:pPr>
    <w:rPr>
      <w:sz w:val="22"/>
      <w:szCs w:val="20"/>
    </w:rPr>
  </w:style>
  <w:style w:type="character" w:customStyle="1" w:styleId="TextonotapieCar">
    <w:name w:val="Texto nota pie Car"/>
    <w:basedOn w:val="Fuentedeprrafopredeter"/>
    <w:link w:val="Textonotapie"/>
    <w:uiPriority w:val="99"/>
    <w:semiHidden/>
    <w:rsid w:val="00FF2002"/>
    <w:rPr>
      <w:kern w:val="24"/>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edepgina">
    <w:name w:val="footer"/>
    <w:basedOn w:val="Normal"/>
    <w:link w:val="PiedepginaCar"/>
    <w:uiPriority w:val="99"/>
    <w:unhideWhenUsed/>
    <w:rsid w:val="008002C0"/>
    <w:pPr>
      <w:spacing w:line="240" w:lineRule="auto"/>
      <w:ind w:firstLine="0"/>
    </w:pPr>
  </w:style>
  <w:style w:type="character" w:customStyle="1" w:styleId="PiedepginaCar">
    <w:name w:val="Pie de página Car"/>
    <w:basedOn w:val="Fuentedeprrafopredeter"/>
    <w:link w:val="Piedepgina"/>
    <w:uiPriority w:val="99"/>
    <w:rsid w:val="008002C0"/>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
    <w:name w:val="Título 9 Car"/>
    <w:basedOn w:val="Fuentedeprrafopredeter"/>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FF2002"/>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FF2002"/>
    <w:rPr>
      <w:rFonts w:ascii="Consolas" w:hAnsi="Consolas" w:cs="Consolas"/>
      <w:kern w:val="24"/>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semiHidden/>
    <w:unhideWhenUsed/>
    <w:qFormat/>
    <w:pPr>
      <w:ind w:left="720" w:firstLine="0"/>
      <w:contextualSpacing/>
    </w:pPr>
  </w:style>
  <w:style w:type="paragraph" w:styleId="Textomacro">
    <w:name w:val="macro"/>
    <w:link w:val="TextomacroC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FF2002"/>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FF2002"/>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FF2002"/>
    <w:rPr>
      <w:rFonts w:ascii="Consolas" w:hAnsi="Consolas" w:cs="Consolas"/>
      <w:kern w:val="24"/>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left="720"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5"/>
    <w:unhideWhenUsed/>
    <w:qFormat/>
    <w:rPr>
      <w:vertAlign w:val="superscript"/>
    </w:rPr>
  </w:style>
  <w:style w:type="table" w:customStyle="1" w:styleId="InformeAPA">
    <w:name w:val="Informe APA"/>
    <w:basedOn w:val="Tab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39"/>
    <w:qFormat/>
    <w:pPr>
      <w:spacing w:before="240"/>
      <w:ind w:firstLine="0"/>
      <w:contextualSpacing/>
    </w:pPr>
  </w:style>
  <w:style w:type="table" w:styleId="Tablanormal1">
    <w:name w:val="Plain Table 1"/>
    <w:basedOn w:val="Tab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F2002"/>
    <w:rPr>
      <w:sz w:val="22"/>
      <w:szCs w:val="16"/>
    </w:rPr>
  </w:style>
  <w:style w:type="paragraph" w:styleId="Textonotaalfinal">
    <w:name w:val="endnote text"/>
    <w:basedOn w:val="Normal"/>
    <w:link w:val="TextonotaalfinalCar"/>
    <w:uiPriority w:val="99"/>
    <w:semiHidden/>
    <w:unhideWhenUsed/>
    <w:qFormat/>
    <w:rsid w:val="00FF2002"/>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FF2002"/>
    <w:rPr>
      <w:kern w:val="24"/>
      <w:sz w:val="22"/>
      <w:szCs w:val="20"/>
    </w:rPr>
  </w:style>
  <w:style w:type="character" w:styleId="CdigoHTML">
    <w:name w:val="HTML Code"/>
    <w:basedOn w:val="Fuentedeprrafopredeter"/>
    <w:uiPriority w:val="99"/>
    <w:semiHidden/>
    <w:unhideWhenUsed/>
    <w:rsid w:val="00FF2002"/>
    <w:rPr>
      <w:rFonts w:ascii="Consolas" w:hAnsi="Consolas"/>
      <w:sz w:val="22"/>
      <w:szCs w:val="20"/>
    </w:rPr>
  </w:style>
  <w:style w:type="character" w:styleId="TecladoHTML">
    <w:name w:val="HTML Keyboard"/>
    <w:basedOn w:val="Fuentedeprrafopredeter"/>
    <w:uiPriority w:val="99"/>
    <w:semiHidden/>
    <w:unhideWhenUsed/>
    <w:rsid w:val="00FF2002"/>
    <w:rPr>
      <w:rFonts w:ascii="Consolas" w:hAnsi="Consolas"/>
      <w:sz w:val="22"/>
      <w:szCs w:val="20"/>
    </w:rPr>
  </w:style>
  <w:style w:type="character" w:styleId="MquinadeescribirHTML">
    <w:name w:val="HTML Typewriter"/>
    <w:basedOn w:val="Fuentedeprrafopredeter"/>
    <w:uiPriority w:val="99"/>
    <w:semiHidden/>
    <w:unhideWhenUsed/>
    <w:rsid w:val="00FF2002"/>
    <w:rPr>
      <w:rFonts w:ascii="Consolas" w:hAnsi="Consolas"/>
      <w:sz w:val="22"/>
      <w:szCs w:val="20"/>
    </w:rPr>
  </w:style>
  <w:style w:type="character" w:styleId="nfasisintenso">
    <w:name w:val="Intense Emphasis"/>
    <w:basedOn w:val="Fuentedeprrafopredeter"/>
    <w:uiPriority w:val="21"/>
    <w:semiHidden/>
    <w:unhideWhenUsed/>
    <w:qFormat/>
    <w:rsid w:val="005D3A03"/>
    <w:rPr>
      <w:i/>
      <w:iCs/>
      <w:color w:val="373737" w:themeColor="accent1" w:themeShade="40"/>
    </w:rPr>
  </w:style>
  <w:style w:type="character" w:styleId="Referenciaintensa">
    <w:name w:val="Intense Reference"/>
    <w:basedOn w:val="Fuentedeprrafopredeter"/>
    <w:uiPriority w:val="32"/>
    <w:semiHidden/>
    <w:unhideWhenUsed/>
    <w:qFormat/>
    <w:rsid w:val="00BA45DB"/>
    <w:rPr>
      <w:b/>
      <w:bCs/>
      <w:caps w:val="0"/>
      <w:smallCaps/>
      <w:color w:val="595959" w:themeColor="text1" w:themeTint="A6"/>
      <w:spacing w:val="5"/>
    </w:rPr>
  </w:style>
  <w:style w:type="paragraph" w:styleId="TtuloTDC">
    <w:name w:val="TOC Heading"/>
    <w:basedOn w:val="Ttulo1"/>
    <w:next w:val="Normal"/>
    <w:uiPriority w:val="39"/>
    <w:semiHidden/>
    <w:unhideWhenUsed/>
    <w:qFormat/>
    <w:rsid w:val="009A6A3B"/>
    <w:pPr>
      <w:spacing w:before="240"/>
      <w:ind w:firstLine="720"/>
      <w:jc w:val="left"/>
      <w:outlineLvl w:val="9"/>
    </w:pPr>
    <w:rPr>
      <w:bCs w:val="0"/>
      <w:szCs w:val="32"/>
    </w:rPr>
  </w:style>
  <w:style w:type="character" w:styleId="Hipervnculovisitado">
    <w:name w:val="FollowedHyperlink"/>
    <w:basedOn w:val="Fuentedeprrafopredeter"/>
    <w:uiPriority w:val="99"/>
    <w:semiHidden/>
    <w:unhideWhenUsed/>
    <w:rsid w:val="009A6A3B"/>
    <w:rPr>
      <w:color w:val="595959" w:themeColor="text1" w:themeTint="A6"/>
      <w:u w:val="single"/>
    </w:rPr>
  </w:style>
  <w:style w:type="paragraph" w:customStyle="1" w:styleId="Ttulo21">
    <w:name w:val="Título 21"/>
    <w:basedOn w:val="Normal"/>
    <w:uiPriority w:val="1"/>
    <w:qFormat/>
    <w:rsid w:val="00B823AA"/>
    <w:pPr>
      <w:ind w:firstLine="0"/>
      <w:jc w:val="center"/>
    </w:pPr>
  </w:style>
  <w:style w:type="character" w:customStyle="1" w:styleId="SinespaciadoCar">
    <w:name w:val="Sin espaciado Car"/>
    <w:aliases w:val="Sin sangría Car"/>
    <w:basedOn w:val="Fuentedeprrafopredeter"/>
    <w:link w:val="Sinespaciado"/>
    <w:uiPriority w:val="1"/>
    <w:rsid w:val="003008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0544010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2389284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Plantillas\Informe%20de%20estilo%20APA%20(6.&#170;%20edici&#243;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D27505C9D6848CB82B34BD883117FE4"/>
        <w:category>
          <w:name w:val="General"/>
          <w:gallery w:val="placeholder"/>
        </w:category>
        <w:types>
          <w:type w:val="bbPlcHdr"/>
        </w:types>
        <w:behaviors>
          <w:behavior w:val="content"/>
        </w:behaviors>
        <w:guid w:val="{C7089B34-6F28-4AF1-BAFB-A964CADBC523}"/>
      </w:docPartPr>
      <w:docPartBody>
        <w:p w:rsidR="00071061" w:rsidRDefault="00E521D5">
          <w:pPr>
            <w:pStyle w:val="1D27505C9D6848CB82B34BD883117FE4"/>
          </w:pPr>
          <w:r w:rsidRPr="00642A06">
            <w:rPr>
              <w:noProof/>
              <w:lang w:bidi="es-ES"/>
            </w:rPr>
            <w:t>[Título aquí, hasta 12 palabras, en una o dos líneas]</w:t>
          </w:r>
        </w:p>
      </w:docPartBody>
    </w:docPart>
    <w:docPart>
      <w:docPartPr>
        <w:name w:val="A75D50D69B5745D694FD174216DA6EAE"/>
        <w:category>
          <w:name w:val="General"/>
          <w:gallery w:val="placeholder"/>
        </w:category>
        <w:types>
          <w:type w:val="bbPlcHdr"/>
        </w:types>
        <w:behaviors>
          <w:behavior w:val="content"/>
        </w:behaviors>
        <w:guid w:val="{F4399A70-BC08-4571-81DC-71BE46BFFBD8}"/>
      </w:docPartPr>
      <w:docPartBody>
        <w:p w:rsidR="00071061" w:rsidRDefault="00E521D5">
          <w:pPr>
            <w:pStyle w:val="A75D50D69B5745D694FD174216DA6EAE"/>
          </w:pPr>
          <w:r w:rsidRPr="00642A06">
            <w:rPr>
              <w:noProof/>
              <w:lang w:bidi="es-ES"/>
            </w:rPr>
            <w:t>Título de ilustraciones</w:t>
          </w:r>
        </w:p>
      </w:docPartBody>
    </w:docPart>
    <w:docPart>
      <w:docPartPr>
        <w:name w:val="5D036326AC644900861F694B13CE9937"/>
        <w:category>
          <w:name w:val="General"/>
          <w:gallery w:val="placeholder"/>
        </w:category>
        <w:types>
          <w:type w:val="bbPlcHdr"/>
        </w:types>
        <w:behaviors>
          <w:behavior w:val="content"/>
        </w:behaviors>
        <w:guid w:val="{B1B5C54F-189A-47DB-8767-3B5539C4216A}"/>
      </w:docPartPr>
      <w:docPartBody>
        <w:p w:rsidR="00071061" w:rsidRDefault="00E521D5">
          <w:pPr>
            <w:pStyle w:val="5D036326AC644900861F694B13CE9937"/>
          </w:pPr>
          <w:r w:rsidRPr="00642A06">
            <w:rPr>
              <w:noProof/>
              <w:lang w:bidi="es-ES"/>
            </w:rPr>
            <w:t>[Incluya todas las ilustraciones en su propia sección, después de las referencias (y, si corresponde, de las notas al pie y las tablas). Incluya un título numerado para cada ilustración. Use el estilo de tabla o ilustración para agregar fácilmente espaciado entre la ilustración y el título.]</w:t>
          </w:r>
        </w:p>
      </w:docPartBody>
    </w:docPart>
    <w:docPart>
      <w:docPartPr>
        <w:name w:val="6099BFA73F534E2D9798DEBFEAACDA21"/>
        <w:category>
          <w:name w:val="General"/>
          <w:gallery w:val="placeholder"/>
        </w:category>
        <w:types>
          <w:type w:val="bbPlcHdr"/>
        </w:types>
        <w:behaviors>
          <w:behavior w:val="content"/>
        </w:behaviors>
        <w:guid w:val="{89C4BAC6-7017-4E11-8D31-0D30CB928770}"/>
      </w:docPartPr>
      <w:docPartBody>
        <w:p w:rsidR="00071061" w:rsidRDefault="00E521D5" w:rsidP="00E521D5">
          <w:pPr>
            <w:pStyle w:val="6099BFA73F534E2D9798DEBFEAACDA21"/>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uhaus 93">
    <w:panose1 w:val="04030905020B02020C02"/>
    <w:charset w:val="00"/>
    <w:family w:val="decorative"/>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1D5"/>
    <w:rsid w:val="00071061"/>
    <w:rsid w:val="00E521D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5507D0576A94619A202EA9385120252">
    <w:name w:val="35507D0576A94619A202EA9385120252"/>
  </w:style>
  <w:style w:type="paragraph" w:customStyle="1" w:styleId="CCDAAEA36D864491BFFE82B138843AEB">
    <w:name w:val="CCDAAEA36D864491BFFE82B138843AEB"/>
  </w:style>
  <w:style w:type="paragraph" w:customStyle="1" w:styleId="F9635C5A1741460B849B1FA36A3B2BCB">
    <w:name w:val="F9635C5A1741460B849B1FA36A3B2BCB"/>
  </w:style>
  <w:style w:type="paragraph" w:customStyle="1" w:styleId="6016B7C0B497426AAB01C634937CAEBD">
    <w:name w:val="6016B7C0B497426AAB01C634937CAEBD"/>
  </w:style>
  <w:style w:type="paragraph" w:customStyle="1" w:styleId="4AA48088C5EA41D293E8E98C1B2DCE12">
    <w:name w:val="4AA48088C5EA41D293E8E98C1B2DCE12"/>
  </w:style>
  <w:style w:type="paragraph" w:customStyle="1" w:styleId="F757BB06599C47C587AB2DB847D1B2E8">
    <w:name w:val="F757BB06599C47C587AB2DB847D1B2E8"/>
  </w:style>
  <w:style w:type="character" w:styleId="nfasis">
    <w:name w:val="Emphasis"/>
    <w:basedOn w:val="Fuentedeprrafopredeter"/>
    <w:uiPriority w:val="4"/>
    <w:unhideWhenUsed/>
    <w:qFormat/>
    <w:rPr>
      <w:rFonts w:asciiTheme="minorHAnsi" w:hAnsiTheme="minorHAnsi"/>
      <w:i/>
      <w:iCs/>
      <w:sz w:val="24"/>
    </w:rPr>
  </w:style>
  <w:style w:type="paragraph" w:customStyle="1" w:styleId="D4C5C83631BE447BA96F76A192D12677">
    <w:name w:val="D4C5C83631BE447BA96F76A192D12677"/>
  </w:style>
  <w:style w:type="paragraph" w:customStyle="1" w:styleId="FDDA72F0D86D4621829E257DCB1B3773">
    <w:name w:val="FDDA72F0D86D4621829E257DCB1B3773"/>
  </w:style>
  <w:style w:type="paragraph" w:customStyle="1" w:styleId="1D27505C9D6848CB82B34BD883117FE4">
    <w:name w:val="1D27505C9D6848CB82B34BD883117FE4"/>
  </w:style>
  <w:style w:type="paragraph" w:customStyle="1" w:styleId="189E4C06B5ED45EAB136C73A98124252">
    <w:name w:val="189E4C06B5ED45EAB136C73A98124252"/>
  </w:style>
  <w:style w:type="paragraph" w:customStyle="1" w:styleId="03E4938938204F41AF6BAB8424A8D79D">
    <w:name w:val="03E4938938204F41AF6BAB8424A8D79D"/>
  </w:style>
  <w:style w:type="paragraph" w:customStyle="1" w:styleId="903C40C4F8314DEBA1C4CE768A0EF2A2">
    <w:name w:val="903C40C4F8314DEBA1C4CE768A0EF2A2"/>
  </w:style>
  <w:style w:type="paragraph" w:customStyle="1" w:styleId="D49E604C76E7457E924857986989F066">
    <w:name w:val="D49E604C76E7457E924857986989F066"/>
  </w:style>
  <w:style w:type="paragraph" w:customStyle="1" w:styleId="A1244EAEB4674405903516DA46491090">
    <w:name w:val="A1244EAEB4674405903516DA46491090"/>
  </w:style>
  <w:style w:type="paragraph" w:customStyle="1" w:styleId="E744AA88933241A686FE6CA31141B9AD">
    <w:name w:val="E744AA88933241A686FE6CA31141B9AD"/>
  </w:style>
  <w:style w:type="paragraph" w:customStyle="1" w:styleId="FAC12769F91E4E2587675C0AA161109E">
    <w:name w:val="FAC12769F91E4E2587675C0AA161109E"/>
  </w:style>
  <w:style w:type="paragraph" w:customStyle="1" w:styleId="F797305060B8499BBAC2805378B25C4F">
    <w:name w:val="F797305060B8499BBAC2805378B25C4F"/>
  </w:style>
  <w:style w:type="paragraph" w:customStyle="1" w:styleId="DC2248C9D4F9492ABA49F56B33BAE0A2">
    <w:name w:val="DC2248C9D4F9492ABA49F56B33BAE0A2"/>
  </w:style>
  <w:style w:type="paragraph" w:customStyle="1" w:styleId="7DF4221E09404866BE166DAF3E5B5628">
    <w:name w:val="7DF4221E09404866BE166DAF3E5B5628"/>
  </w:style>
  <w:style w:type="paragraph" w:customStyle="1" w:styleId="14CA7669C3504CB38675F2676E471820">
    <w:name w:val="14CA7669C3504CB38675F2676E471820"/>
  </w:style>
  <w:style w:type="paragraph" w:customStyle="1" w:styleId="1E95F02104F8411B9B34D9431D55D9BD">
    <w:name w:val="1E95F02104F8411B9B34D9431D55D9BD"/>
  </w:style>
  <w:style w:type="paragraph" w:customStyle="1" w:styleId="ECABB9957F494A1DBDDFC7AC5B029645">
    <w:name w:val="ECABB9957F494A1DBDDFC7AC5B029645"/>
  </w:style>
  <w:style w:type="paragraph" w:customStyle="1" w:styleId="A323E91EF162479EB149558C90CFA864">
    <w:name w:val="A323E91EF162479EB149558C90CFA864"/>
  </w:style>
  <w:style w:type="paragraph" w:customStyle="1" w:styleId="C466A7F928844FFEA414250C0B783435">
    <w:name w:val="C466A7F928844FFEA414250C0B783435"/>
  </w:style>
  <w:style w:type="paragraph" w:customStyle="1" w:styleId="7AE41048DC17453F804CD0C0BCD96710">
    <w:name w:val="7AE41048DC17453F804CD0C0BCD96710"/>
  </w:style>
  <w:style w:type="paragraph" w:customStyle="1" w:styleId="5607567F292D4F12918F061D989136AA">
    <w:name w:val="5607567F292D4F12918F061D989136AA"/>
  </w:style>
  <w:style w:type="paragraph" w:customStyle="1" w:styleId="E3EFD717FEBC4A2A996D24F67E25ECB9">
    <w:name w:val="E3EFD717FEBC4A2A996D24F67E25ECB9"/>
  </w:style>
  <w:style w:type="paragraph" w:customStyle="1" w:styleId="FE84263000D34D19862D0DCAA488A3AF">
    <w:name w:val="FE84263000D34D19862D0DCAA488A3AF"/>
  </w:style>
  <w:style w:type="paragraph" w:customStyle="1" w:styleId="3C23B448AE3F4B529617041F3AEF6499">
    <w:name w:val="3C23B448AE3F4B529617041F3AEF6499"/>
  </w:style>
  <w:style w:type="paragraph" w:customStyle="1" w:styleId="67013280F95640ABB32C3ABE6ABED6A7">
    <w:name w:val="67013280F95640ABB32C3ABE6ABED6A7"/>
  </w:style>
  <w:style w:type="paragraph" w:customStyle="1" w:styleId="76637FA201D34E2F8F9299D8E9B672C4">
    <w:name w:val="76637FA201D34E2F8F9299D8E9B672C4"/>
  </w:style>
  <w:style w:type="paragraph" w:customStyle="1" w:styleId="8F0E41B091244C179D78DABC76CE7D46">
    <w:name w:val="8F0E41B091244C179D78DABC76CE7D46"/>
  </w:style>
  <w:style w:type="paragraph" w:customStyle="1" w:styleId="918FC6323D0841E7A6873A014D2A24A5">
    <w:name w:val="918FC6323D0841E7A6873A014D2A24A5"/>
  </w:style>
  <w:style w:type="paragraph" w:customStyle="1" w:styleId="97E007D28D11448BA71ED1D43018308D">
    <w:name w:val="97E007D28D11448BA71ED1D43018308D"/>
  </w:style>
  <w:style w:type="paragraph" w:customStyle="1" w:styleId="692DA8237D1941C98F1D7D5D8F478343">
    <w:name w:val="692DA8237D1941C98F1D7D5D8F478343"/>
  </w:style>
  <w:style w:type="paragraph" w:customStyle="1" w:styleId="17F3E351CF304880BA94EF9AD0C7EDCD">
    <w:name w:val="17F3E351CF304880BA94EF9AD0C7EDCD"/>
  </w:style>
  <w:style w:type="paragraph" w:customStyle="1" w:styleId="B3E2EE67E3EA4B3F8EBB49AD0C690814">
    <w:name w:val="B3E2EE67E3EA4B3F8EBB49AD0C690814"/>
  </w:style>
  <w:style w:type="paragraph" w:customStyle="1" w:styleId="240BC2B364264F6CA133D24B54B939D1">
    <w:name w:val="240BC2B364264F6CA133D24B54B939D1"/>
  </w:style>
  <w:style w:type="paragraph" w:customStyle="1" w:styleId="1A1F0C8DC94C4E55B38577902E7E39EE">
    <w:name w:val="1A1F0C8DC94C4E55B38577902E7E39EE"/>
  </w:style>
  <w:style w:type="paragraph" w:customStyle="1" w:styleId="FBCFD145B8004BC080E35489ABCAB6D4">
    <w:name w:val="FBCFD145B8004BC080E35489ABCAB6D4"/>
  </w:style>
  <w:style w:type="paragraph" w:customStyle="1" w:styleId="C16FED5CE91243F7AE5C00836D16B553">
    <w:name w:val="C16FED5CE91243F7AE5C00836D16B553"/>
  </w:style>
  <w:style w:type="paragraph" w:customStyle="1" w:styleId="F41993BC0E68450E975760F4553A1D9A">
    <w:name w:val="F41993BC0E68450E975760F4553A1D9A"/>
  </w:style>
  <w:style w:type="paragraph" w:customStyle="1" w:styleId="D7DD646196BD4909B8EFD96765982673">
    <w:name w:val="D7DD646196BD4909B8EFD96765982673"/>
  </w:style>
  <w:style w:type="paragraph" w:customStyle="1" w:styleId="3894892B56FB4CA0BE4826400B136544">
    <w:name w:val="3894892B56FB4CA0BE4826400B136544"/>
  </w:style>
  <w:style w:type="paragraph" w:customStyle="1" w:styleId="97B94D8676F64329A4D2966915BF1DE3">
    <w:name w:val="97B94D8676F64329A4D2966915BF1DE3"/>
  </w:style>
  <w:style w:type="paragraph" w:customStyle="1" w:styleId="FC1164088D9B4095AF9DEDDD9D6E5DD7">
    <w:name w:val="FC1164088D9B4095AF9DEDDD9D6E5DD7"/>
  </w:style>
  <w:style w:type="paragraph" w:customStyle="1" w:styleId="107533DF960D4667B1070C427CEAC35C">
    <w:name w:val="107533DF960D4667B1070C427CEAC35C"/>
  </w:style>
  <w:style w:type="paragraph" w:customStyle="1" w:styleId="5B324B6401034BE29CEEBF15C1207731">
    <w:name w:val="5B324B6401034BE29CEEBF15C1207731"/>
  </w:style>
  <w:style w:type="paragraph" w:customStyle="1" w:styleId="313633CF3B68419DB237A22DE79A063F">
    <w:name w:val="313633CF3B68419DB237A22DE79A063F"/>
  </w:style>
  <w:style w:type="paragraph" w:customStyle="1" w:styleId="398E3C59458049A3AF6D902679984941">
    <w:name w:val="398E3C59458049A3AF6D902679984941"/>
  </w:style>
  <w:style w:type="paragraph" w:customStyle="1" w:styleId="A326626FE156490A875A409A19408450">
    <w:name w:val="A326626FE156490A875A409A19408450"/>
  </w:style>
  <w:style w:type="paragraph" w:customStyle="1" w:styleId="0D8AEBCB40EC404BA2343C2F94711FF0">
    <w:name w:val="0D8AEBCB40EC404BA2343C2F94711FF0"/>
  </w:style>
  <w:style w:type="paragraph" w:customStyle="1" w:styleId="F7F99E0195464D289499170C366773E5">
    <w:name w:val="F7F99E0195464D289499170C366773E5"/>
  </w:style>
  <w:style w:type="paragraph" w:customStyle="1" w:styleId="B7A43219B3D34495AC3758EE8695467F">
    <w:name w:val="B7A43219B3D34495AC3758EE8695467F"/>
  </w:style>
  <w:style w:type="paragraph" w:customStyle="1" w:styleId="7862AF3797284C3FAAEEFAEA1C25BEF0">
    <w:name w:val="7862AF3797284C3FAAEEFAEA1C25BEF0"/>
  </w:style>
  <w:style w:type="paragraph" w:customStyle="1" w:styleId="EC6191E5B5884185A456427952C01968">
    <w:name w:val="EC6191E5B5884185A456427952C01968"/>
  </w:style>
  <w:style w:type="paragraph" w:customStyle="1" w:styleId="F4CEE33137AD467EB2E45E5BF3A021E6">
    <w:name w:val="F4CEE33137AD467EB2E45E5BF3A021E6"/>
  </w:style>
  <w:style w:type="paragraph" w:customStyle="1" w:styleId="469DF85E56244C938E9FA92189AB1D9F">
    <w:name w:val="469DF85E56244C938E9FA92189AB1D9F"/>
  </w:style>
  <w:style w:type="paragraph" w:customStyle="1" w:styleId="9E7C4D19835F4802B8B9AA572E9E9251">
    <w:name w:val="9E7C4D19835F4802B8B9AA572E9E9251"/>
  </w:style>
  <w:style w:type="paragraph" w:customStyle="1" w:styleId="184DDFA3541E4770839AE73084176055">
    <w:name w:val="184DDFA3541E4770839AE73084176055"/>
  </w:style>
  <w:style w:type="paragraph" w:customStyle="1" w:styleId="E0834A6600124AED8CC2064FC88DBC64">
    <w:name w:val="E0834A6600124AED8CC2064FC88DBC64"/>
  </w:style>
  <w:style w:type="paragraph" w:customStyle="1" w:styleId="A75D50D69B5745D694FD174216DA6EAE">
    <w:name w:val="A75D50D69B5745D694FD174216DA6EAE"/>
  </w:style>
  <w:style w:type="paragraph" w:customStyle="1" w:styleId="5D036326AC644900861F694B13CE9937">
    <w:name w:val="5D036326AC644900861F694B13CE9937"/>
  </w:style>
  <w:style w:type="paragraph" w:customStyle="1" w:styleId="8C5D9DD254E24D84951D509390286AAB">
    <w:name w:val="8C5D9DD254E24D84951D509390286AAB"/>
    <w:rsid w:val="00E521D5"/>
  </w:style>
  <w:style w:type="paragraph" w:customStyle="1" w:styleId="6099BFA73F534E2D9798DEBFEAACDA21">
    <w:name w:val="6099BFA73F534E2D9798DEBFEAACDA21"/>
    <w:rsid w:val="00E521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{7C6C7047-1A93-42F3-B8DD-CAFE353CD106}</b:Guid>
    <b:Title>Título del artículo</b:Title>
    <b:Year>Año</b:Year>
    <b:JournalName>Título del diario</b:JournalName>
    <b:Pages>Páginas desde - hasta</b:Pages>
    <b:Author>
      <b:Author>
        <b:NameList>
          <b:Person>
            <b:Last>Apellidos</b:Last>
            <b:First>nombre,</b:First>
            <b:Middle>segundo nombre</b:Middle>
          </b:Person>
        </b:NameList>
      </b:Author>
    </b:Author>
    <b:RefOrder>1</b:RefOrder>
  </b:Source>
  <b:Source>
    <b:Tag>Last</b:Tag>
    <b:SourceType>Book</b:SourceType>
    <b:Guid>{1B3A3F10-31D4-4B30-9A61-008FB2C6139A}</b:Guid>
    <b:Title>Título del libro</b:Title>
    <b:Year>Año</b:Year>
    <b:City>Nombre de la ciudad</b:City>
    <b:Publisher>Nombre del editor</b:Publisher>
    <b:Author>
      <b:Author>
        <b:NameList>
          <b:Person>
            <b:Last>Apellidos</b:Last>
            <b:First>nombre,</b:First>
            <b:Middle>segundo nombre</b:Middle>
          </b:Person>
        </b:NameList>
      </b:Author>
    </b:Author>
    <b:RefOrder>2</b:RefOrder>
  </b:Source>
</b:Sources>
</file>

<file path=customXml/itemProps1.xml><?xml version="1.0" encoding="utf-8"?>
<ds:datastoreItem xmlns:ds="http://schemas.openxmlformats.org/officeDocument/2006/customXml" ds:itemID="{98D107AB-CB55-4E25-8D8B-21C1C2D32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estilo APA (6.ª edición).dotx</Template>
  <TotalTime>0</TotalTime>
  <Pages>9</Pages>
  <Words>621</Words>
  <Characters>3417</Characters>
  <Application>Microsoft Office Word</Application>
  <DocSecurity>0</DocSecurity>
  <Lines>28</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-6: Metodos de Pago:
..imagen medios pago..
Se incluiran pagos por medios electronicos (Daviplata, Nequi,PayPal,Bancolombia), Tarjetas de credito y por supuesto no hay que olvidarse del efectivo.
Y por medio de una suscripcion que tanto el cliente cono el</vt:lpstr>
      <vt:lpstr/>
    </vt:vector>
  </TitlesOfParts>
  <Company/>
  <LinksUpToDate>false</LinksUpToDate>
  <CharactersWithSpaces>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 Metodos de Pago:
Se incluiran pagos por medios electronicos (Daviplata, Nequi,PayPal,Bancolombia), Tarjetas de credito y por supuesto no hay que olvidarse del efectivo.
Y por medio de una suscripcion que tanto el cliente cono el usuario que lo desee realice su pago mensual para que pueda disfrutar de los beneficios que nuestro aplicativo les puede ofrecer. 
-7:Registro:
..imagen registro..
Si aun no cuentas con tu cuenta (usuario, empresa o admin), podras registrarte y quedar en base de datos 
-8:Inicio
..formulario inicio de sesion..
Una vez registrado con tu cuenta podras ingresar tus datos y ingresar a COMI COMI ya sea un usuario, un cliente, un restaurante, o administrador y que pueda ser recibido en  nuestra comunidad.
-9: Administrador:
Esta etiqueta le sera dada al dueño del restaurante inscrito en nuestro aplicativo para que pueda añadir sus platos, modificar ya sea el precio o nombre de algun plato, eliminar recetas que por algun motivo no llamen la atencion en su restaurante y/o eliminarlos por otra razon para agregar nuevos platos</dc:title>
  <dc:subject>Estas a un click de tener la comida en tu mesa… Reservar, pedir, comprar nunca fue tan fácil</dc:subject>
  <dc:creator>Usuario</dc:creator>
  <cp:keywords/>
  <dc:description/>
  <cp:lastModifiedBy>Usuario</cp:lastModifiedBy>
  <cp:revision>2</cp:revision>
  <dcterms:created xsi:type="dcterms:W3CDTF">2022-11-01T19:44:00Z</dcterms:created>
  <dcterms:modified xsi:type="dcterms:W3CDTF">2022-11-01T19:44:00Z</dcterms:modified>
</cp:coreProperties>
</file>